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3513254D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4F57D8">
        <w:rPr>
          <w:color w:val="000000"/>
          <w:sz w:val="28"/>
          <w:szCs w:val="28"/>
        </w:rPr>
        <w:t>1</w:t>
      </w:r>
    </w:p>
    <w:p w14:paraId="54CCC53B" w14:textId="24F4CE3D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4F57D8">
        <w:rPr>
          <w:color w:val="000000"/>
          <w:sz w:val="28"/>
          <w:szCs w:val="28"/>
        </w:rPr>
        <w:t>Разработка базы данных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50403C05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 w:rsidR="007126D3">
        <w:rPr>
          <w:color w:val="000000"/>
          <w:sz w:val="28"/>
          <w:szCs w:val="28"/>
        </w:rPr>
        <w:t>Ашугян</w:t>
      </w:r>
      <w:proofErr w:type="spellEnd"/>
      <w:r w:rsidR="007126D3">
        <w:rPr>
          <w:color w:val="000000"/>
          <w:sz w:val="28"/>
          <w:szCs w:val="28"/>
        </w:rPr>
        <w:t xml:space="preserve"> Т.А.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EndPr/>
      <w:sdtContent>
        <w:p w14:paraId="45DEEC43" w14:textId="3A18D844" w:rsidR="006A3DDF" w:rsidRDefault="00F278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92081" w:history="1">
            <w:r w:rsidR="006A3DDF" w:rsidRPr="00736AC5">
              <w:rPr>
                <w:rStyle w:val="af"/>
              </w:rPr>
              <w:t>Введение</w:t>
            </w:r>
            <w:r w:rsidR="006A3DDF">
              <w:rPr>
                <w:webHidden/>
              </w:rPr>
              <w:tab/>
            </w:r>
            <w:r w:rsidR="006A3DDF">
              <w:rPr>
                <w:webHidden/>
              </w:rPr>
              <w:fldChar w:fldCharType="begin"/>
            </w:r>
            <w:r w:rsidR="006A3DDF">
              <w:rPr>
                <w:webHidden/>
              </w:rPr>
              <w:instrText xml:space="preserve"> PAGEREF _Toc199592081 \h </w:instrText>
            </w:r>
            <w:r w:rsidR="006A3DDF">
              <w:rPr>
                <w:webHidden/>
              </w:rPr>
            </w:r>
            <w:r w:rsidR="006A3DDF">
              <w:rPr>
                <w:webHidden/>
              </w:rPr>
              <w:fldChar w:fldCharType="separate"/>
            </w:r>
            <w:r w:rsidR="006A3DDF">
              <w:rPr>
                <w:webHidden/>
              </w:rPr>
              <w:t>3</w:t>
            </w:r>
            <w:r w:rsidR="006A3DDF">
              <w:rPr>
                <w:webHidden/>
              </w:rPr>
              <w:fldChar w:fldCharType="end"/>
            </w:r>
          </w:hyperlink>
        </w:p>
        <w:p w14:paraId="141AADAB" w14:textId="51AED76F" w:rsidR="006A3DDF" w:rsidRDefault="006A3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2082" w:history="1">
            <w:r w:rsidRPr="00736AC5">
              <w:rPr>
                <w:rStyle w:val="af"/>
              </w:rPr>
              <w:t>1 Описание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853F1A" w14:textId="13371C26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83" w:history="1">
            <w:r w:rsidRPr="00736AC5">
              <w:rPr>
                <w:rStyle w:val="af"/>
                <w:noProof/>
              </w:rPr>
              <w:t>1.1</w:t>
            </w:r>
            <w:r w:rsidRPr="00736AC5">
              <w:rPr>
                <w:rStyle w:val="af"/>
                <w:noProof/>
                <w:lang w:val="en-US"/>
              </w:rPr>
              <w:t xml:space="preserve">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BB50" w14:textId="1D347D85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84" w:history="1">
            <w:r w:rsidRPr="00736AC5">
              <w:rPr>
                <w:rStyle w:val="af"/>
                <w:noProof/>
              </w:rPr>
              <w:t>1.2</w:t>
            </w:r>
            <w:r w:rsidRPr="00736AC5">
              <w:rPr>
                <w:rStyle w:val="af"/>
                <w:noProof/>
                <w:lang w:val="en-US"/>
              </w:rPr>
              <w:t xml:space="preserve">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B100" w14:textId="5CD97771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85" w:history="1">
            <w:r w:rsidRPr="00736AC5">
              <w:rPr>
                <w:rStyle w:val="af"/>
                <w:noProof/>
              </w:rPr>
              <w:t>1.3</w:t>
            </w:r>
            <w:r w:rsidRPr="00736AC5">
              <w:rPr>
                <w:rStyle w:val="af"/>
                <w:noProof/>
                <w:lang w:val="en-US"/>
              </w:rPr>
              <w:t xml:space="preserve">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04AC" w14:textId="6BCAE3D2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86" w:history="1">
            <w:r w:rsidRPr="00736AC5">
              <w:rPr>
                <w:rStyle w:val="af"/>
                <w:noProof/>
                <w:lang w:val="en-US"/>
              </w:rPr>
              <w:t>1.4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2BF" w14:textId="6BF89B38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87" w:history="1">
            <w:r w:rsidRPr="00736AC5">
              <w:rPr>
                <w:rStyle w:val="af"/>
                <w:noProof/>
              </w:rPr>
              <w:t>1.5</w:t>
            </w:r>
            <w:r w:rsidRPr="00736AC5">
              <w:rPr>
                <w:rStyle w:val="af"/>
                <w:noProof/>
                <w:lang w:val="en-US"/>
              </w:rPr>
              <w:t xml:space="preserve">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288B" w14:textId="7933ADB9" w:rsidR="006A3DDF" w:rsidRDefault="006A3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2088" w:history="1">
            <w:r w:rsidRPr="00736AC5">
              <w:rPr>
                <w:rStyle w:val="af"/>
              </w:rPr>
              <w:t>2 Скрипт для заполнения таблиц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_Toc199592088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931969" w14:textId="0B59002C" w:rsidR="006A3DDF" w:rsidRDefault="006A3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2089" w:history="1">
            <w:r w:rsidRPr="00736AC5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42C4D5" w14:textId="5D5417C7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90" w:history="1">
            <w:r w:rsidRPr="00736AC5">
              <w:rPr>
                <w:rStyle w:val="af"/>
                <w:noProof/>
              </w:rPr>
              <w:t xml:space="preserve">Ссылка на </w:t>
            </w:r>
            <w:r w:rsidRPr="00736AC5">
              <w:rPr>
                <w:rStyle w:val="af"/>
                <w:noProof/>
                <w:lang w:val="en-US"/>
              </w:rPr>
              <w:t>GitHub</w:t>
            </w:r>
            <w:r w:rsidRPr="00736AC5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0A9A" w14:textId="08DA9ADC" w:rsidR="006A3DDF" w:rsidRDefault="006A3DD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99592091" w:history="1">
            <w:r w:rsidRPr="00736AC5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_Toc199592091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518D16" w14:textId="3A3D6ADB" w:rsidR="006A3DDF" w:rsidRDefault="006A3DDF">
          <w:pPr>
            <w:pStyle w:val="22"/>
            <w:rPr>
              <w:rFonts w:asciiTheme="minorHAnsi" w:hAnsiTheme="minorHAnsi"/>
              <w:noProof/>
              <w:sz w:val="22"/>
              <w:lang w:val="en-US"/>
            </w:rPr>
          </w:pPr>
          <w:hyperlink w:anchor="_Toc199592092" w:history="1">
            <w:r w:rsidRPr="00736AC5">
              <w:rPr>
                <w:rStyle w:val="af"/>
                <w:noProof/>
              </w:rPr>
              <w:t>Скрипт для заполнения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3D9E6859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92081"/>
      <w:r>
        <w:lastRenderedPageBreak/>
        <w:t>Введение</w:t>
      </w:r>
      <w:bookmarkEnd w:id="11"/>
    </w:p>
    <w:p w14:paraId="6B7C0F26" w14:textId="73D02933" w:rsidR="001E3949" w:rsidRDefault="007126D3" w:rsidP="001E3949">
      <w:pPr>
        <w:pStyle w:val="1-"/>
      </w:pPr>
      <w:proofErr w:type="spellStart"/>
      <w:r>
        <w:rPr>
          <w:lang w:val="en-US"/>
        </w:rPr>
        <w:t>AutoService</w:t>
      </w:r>
      <w:proofErr w:type="spellEnd"/>
      <w:r w:rsidR="001E3949" w:rsidRPr="001E3949">
        <w:t xml:space="preserve"> – </w:t>
      </w:r>
      <w:r>
        <w:t>приложение для записи на услуги в автосервис</w:t>
      </w:r>
      <w:r w:rsidR="001E3949">
        <w:t>. Стек технологий приложения</w:t>
      </w:r>
      <w:r w:rsidR="001E3949" w:rsidRPr="001E3949">
        <w:t>:</w:t>
      </w:r>
      <w:r w:rsidR="001E3949">
        <w:t xml:space="preserve"> </w:t>
      </w:r>
      <w:r w:rsidR="001E3949">
        <w:rPr>
          <w:lang w:val="en-US"/>
        </w:rPr>
        <w:t>Python</w:t>
      </w:r>
      <w:r w:rsidR="001E3949" w:rsidRPr="001E3949">
        <w:t xml:space="preserve">, </w:t>
      </w:r>
      <w:r w:rsidR="001E3949">
        <w:rPr>
          <w:lang w:val="en-US"/>
        </w:rPr>
        <w:t>Django</w:t>
      </w:r>
      <w:r w:rsidR="001E3949" w:rsidRPr="001E3949">
        <w:t xml:space="preserve">, </w:t>
      </w:r>
      <w:r w:rsidR="001E3949">
        <w:rPr>
          <w:lang w:val="en-US"/>
        </w:rPr>
        <w:t>PostgreSQL</w:t>
      </w:r>
      <w:r w:rsidR="001E3949" w:rsidRPr="001E3949">
        <w:t xml:space="preserve">. </w:t>
      </w:r>
      <w:r w:rsidR="001E3949">
        <w:t xml:space="preserve">Все компоненты конечной системы </w:t>
      </w:r>
      <w:proofErr w:type="spellStart"/>
      <w:r w:rsidR="001E3949">
        <w:t>конте</w:t>
      </w:r>
      <w:r>
        <w:t>й</w:t>
      </w:r>
      <w:r w:rsidR="001E3949">
        <w:t>неризова</w:t>
      </w:r>
      <w:r>
        <w:t>нн</w:t>
      </w:r>
      <w:r w:rsidR="001E3949">
        <w:t>ы</w:t>
      </w:r>
      <w:proofErr w:type="spellEnd"/>
      <w:r w:rsidR="001E3949">
        <w:t xml:space="preserve"> с помощью </w:t>
      </w:r>
      <w:r w:rsidR="001E3949">
        <w:rPr>
          <w:lang w:val="en-US"/>
        </w:rPr>
        <w:t>Docker</w:t>
      </w:r>
      <w:r w:rsidR="001E3949">
        <w:t xml:space="preserve"> для обеспечения изоляции окружения, удобства развертывания и масштабирования.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124734E7" w:rsidR="007C4D97" w:rsidRDefault="00E84728" w:rsidP="00214752">
      <w:pPr>
        <w:pStyle w:val="1"/>
      </w:pPr>
      <w:bookmarkStart w:id="12" w:name="_Toc199592082"/>
      <w:r>
        <w:lastRenderedPageBreak/>
        <w:t>Описание базы данных</w:t>
      </w:r>
      <w:bookmarkEnd w:id="12"/>
    </w:p>
    <w:p w14:paraId="6D0C2948" w14:textId="2367BE1F" w:rsidR="00E84728" w:rsidRDefault="00E84728" w:rsidP="00E84728">
      <w:pPr>
        <w:pStyle w:val="1-"/>
      </w:pPr>
      <w:r>
        <w:t>Основу</w:t>
      </w:r>
      <w:r w:rsidRPr="007126D3">
        <w:rPr>
          <w:lang w:val="en-US"/>
        </w:rPr>
        <w:t xml:space="preserve"> </w:t>
      </w:r>
      <w:r>
        <w:t>базы</w:t>
      </w:r>
      <w:r w:rsidRPr="007126D3">
        <w:rPr>
          <w:lang w:val="en-US"/>
        </w:rPr>
        <w:t xml:space="preserve"> </w:t>
      </w:r>
      <w:r>
        <w:t>данных</w:t>
      </w:r>
      <w:r w:rsidRPr="007126D3">
        <w:rPr>
          <w:lang w:val="en-US"/>
        </w:rPr>
        <w:t xml:space="preserve"> </w:t>
      </w:r>
      <w:r>
        <w:t>составляют</w:t>
      </w:r>
      <w:r w:rsidRPr="007126D3">
        <w:rPr>
          <w:lang w:val="en-US"/>
        </w:rPr>
        <w:t xml:space="preserve"> </w:t>
      </w:r>
      <w:r w:rsidR="00D72718">
        <w:rPr>
          <w:lang w:val="en-US"/>
        </w:rPr>
        <w:t>5</w:t>
      </w:r>
      <w:r w:rsidRPr="007126D3">
        <w:rPr>
          <w:lang w:val="en-US"/>
        </w:rPr>
        <w:t xml:space="preserve"> </w:t>
      </w:r>
      <w:r>
        <w:t>таблиц</w:t>
      </w:r>
      <w:r w:rsidRPr="007126D3">
        <w:rPr>
          <w:lang w:val="en-US"/>
        </w:rPr>
        <w:t xml:space="preserve">: </w:t>
      </w:r>
      <w:r>
        <w:rPr>
          <w:lang w:val="en-US"/>
        </w:rPr>
        <w:t>Users</w:t>
      </w:r>
      <w:r w:rsidRPr="007126D3">
        <w:rPr>
          <w:lang w:val="en-US"/>
        </w:rPr>
        <w:t>,</w:t>
      </w:r>
      <w:r w:rsidR="007126D3" w:rsidRPr="007126D3">
        <w:rPr>
          <w:lang w:val="en-US"/>
        </w:rPr>
        <w:t xml:space="preserve"> </w:t>
      </w:r>
      <w:r w:rsidR="007126D3">
        <w:rPr>
          <w:lang w:val="en-US"/>
        </w:rPr>
        <w:t>Client</w:t>
      </w:r>
      <w:r w:rsidR="007126D3" w:rsidRPr="007126D3">
        <w:rPr>
          <w:lang w:val="en-US"/>
        </w:rPr>
        <w:t>,</w:t>
      </w:r>
      <w:r w:rsidRPr="007126D3">
        <w:rPr>
          <w:lang w:val="en-US"/>
        </w:rPr>
        <w:t xml:space="preserve"> </w:t>
      </w:r>
      <w:r w:rsidR="007126D3">
        <w:rPr>
          <w:lang w:val="en-US"/>
        </w:rPr>
        <w:t>Master</w:t>
      </w:r>
      <w:r w:rsidRPr="007126D3">
        <w:rPr>
          <w:lang w:val="en-US"/>
        </w:rPr>
        <w:t xml:space="preserve">, </w:t>
      </w:r>
      <w:r w:rsidR="007126D3">
        <w:rPr>
          <w:lang w:val="en-US"/>
        </w:rPr>
        <w:t>Service</w:t>
      </w:r>
      <w:r w:rsidRPr="007126D3">
        <w:rPr>
          <w:lang w:val="en-US"/>
        </w:rPr>
        <w:t xml:space="preserve">, </w:t>
      </w:r>
      <w:r w:rsidR="007126D3">
        <w:rPr>
          <w:lang w:val="en-US"/>
        </w:rPr>
        <w:t>Appointment</w:t>
      </w:r>
      <w:r w:rsidRPr="007126D3">
        <w:rPr>
          <w:lang w:val="en-US"/>
        </w:rPr>
        <w:t xml:space="preserve">. </w:t>
      </w:r>
      <w:r>
        <w:t>Каждая таблица этой базы данных является представлением определенных сущностей</w:t>
      </w:r>
      <w:r w:rsidR="00A55E19">
        <w:t>,</w:t>
      </w:r>
      <w:r>
        <w:t xml:space="preserve"> связанных между собой отношениями.</w:t>
      </w:r>
      <w:r w:rsidR="00A55E19">
        <w:t xml:space="preserve"> Ниже приведено более подробное описание каждой сущности и связей между ними.</w:t>
      </w:r>
    </w:p>
    <w:p w14:paraId="3B268D22" w14:textId="03EA1423" w:rsidR="00A55E19" w:rsidRDefault="007126D3" w:rsidP="00A55E19">
      <w:pPr>
        <w:pStyle w:val="2"/>
      </w:pPr>
      <w:bookmarkStart w:id="13" w:name="_Toc199592083"/>
      <w:r>
        <w:rPr>
          <w:lang w:val="en-US"/>
        </w:rPr>
        <w:t>Client</w:t>
      </w:r>
      <w:bookmarkEnd w:id="13"/>
    </w:p>
    <w:p w14:paraId="0D40755C" w14:textId="25B4D6EE" w:rsidR="00D72718" w:rsidRDefault="00D72718" w:rsidP="00A55E19">
      <w:pPr>
        <w:pStyle w:val="1-"/>
        <w:ind w:left="709" w:firstLine="0"/>
      </w:pPr>
      <w:r>
        <w:t>Хранит данные клиентов</w:t>
      </w:r>
    </w:p>
    <w:p w14:paraId="313A1FC2" w14:textId="6432D5C9" w:rsidR="00A55E19" w:rsidRDefault="00A55E19" w:rsidP="00A55E19">
      <w:pPr>
        <w:pStyle w:val="1-"/>
        <w:ind w:left="709" w:firstLine="0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797E4C8B" w14:textId="16996BC0" w:rsidR="00A55E19" w:rsidRDefault="007126D3" w:rsidP="00A55E19">
      <w:pPr>
        <w:pStyle w:val="1-"/>
        <w:numPr>
          <w:ilvl w:val="0"/>
          <w:numId w:val="44"/>
        </w:numPr>
      </w:pPr>
      <w:r>
        <w:rPr>
          <w:lang w:val="en-US"/>
        </w:rPr>
        <w:t>User</w:t>
      </w:r>
      <w:r w:rsidR="00A55E19" w:rsidRPr="00D72718">
        <w:t xml:space="preserve"> </w:t>
      </w:r>
      <w:r w:rsidR="00A55E19" w:rsidRPr="00A55E19">
        <w:t xml:space="preserve">– </w:t>
      </w:r>
      <w:r>
        <w:t>связь</w:t>
      </w:r>
      <w:r w:rsidR="00D72718">
        <w:t xml:space="preserve"> </w:t>
      </w:r>
      <w:r w:rsidR="00D72718">
        <w:t xml:space="preserve">со встроенной сущностью </w:t>
      </w:r>
      <w:r w:rsidR="00D72718">
        <w:rPr>
          <w:lang w:val="en-US"/>
        </w:rPr>
        <w:t>User</w:t>
      </w:r>
      <w:r w:rsidR="0023308A" w:rsidRPr="00D72718">
        <w:t>;</w:t>
      </w:r>
    </w:p>
    <w:p w14:paraId="215C9791" w14:textId="5B9F2B30" w:rsidR="00A55E19" w:rsidRDefault="00A55E19" w:rsidP="00A55E19">
      <w:pPr>
        <w:pStyle w:val="1-"/>
        <w:numPr>
          <w:ilvl w:val="0"/>
          <w:numId w:val="44"/>
        </w:numPr>
      </w:pPr>
      <w:r>
        <w:rPr>
          <w:lang w:val="en-US"/>
        </w:rPr>
        <w:t xml:space="preserve">Name – </w:t>
      </w:r>
      <w:r w:rsidR="007126D3">
        <w:t>имя клиента</w:t>
      </w:r>
      <w:r w:rsidR="0023308A">
        <w:rPr>
          <w:lang w:val="en-US"/>
        </w:rPr>
        <w:t>;</w:t>
      </w:r>
    </w:p>
    <w:p w14:paraId="06AD3E29" w14:textId="6FC7E7EA" w:rsidR="00A55E19" w:rsidRDefault="007126D3" w:rsidP="00A55E19">
      <w:pPr>
        <w:pStyle w:val="1-"/>
        <w:numPr>
          <w:ilvl w:val="0"/>
          <w:numId w:val="44"/>
        </w:numPr>
      </w:pPr>
      <w:r>
        <w:rPr>
          <w:lang w:val="en-US"/>
        </w:rPr>
        <w:t>Phone</w:t>
      </w:r>
      <w:r w:rsidR="00A55E19">
        <w:rPr>
          <w:lang w:val="en-US"/>
        </w:rPr>
        <w:t xml:space="preserve"> – </w:t>
      </w:r>
      <w:r>
        <w:t>номер телефон клиента</w:t>
      </w:r>
      <w:r w:rsidR="0023308A">
        <w:rPr>
          <w:lang w:val="en-US"/>
        </w:rPr>
        <w:t>;</w:t>
      </w:r>
    </w:p>
    <w:p w14:paraId="2945FE7C" w14:textId="6839DB81" w:rsidR="00A55E19" w:rsidRDefault="007126D3" w:rsidP="00A55E19">
      <w:pPr>
        <w:pStyle w:val="1-"/>
        <w:numPr>
          <w:ilvl w:val="0"/>
          <w:numId w:val="44"/>
        </w:numPr>
      </w:pPr>
      <w:r>
        <w:rPr>
          <w:lang w:val="en-US"/>
        </w:rPr>
        <w:t>Last</w:t>
      </w:r>
      <w:r w:rsidRPr="007126D3">
        <w:t>_</w:t>
      </w:r>
      <w:r>
        <w:rPr>
          <w:lang w:val="en-US"/>
        </w:rPr>
        <w:t>login</w:t>
      </w:r>
      <w:r w:rsidRPr="007126D3">
        <w:t xml:space="preserve"> </w:t>
      </w:r>
      <w:r w:rsidR="00A55E19" w:rsidRPr="00A55E19">
        <w:t>–</w:t>
      </w:r>
      <w:r>
        <w:t>время последнего подключения клиента</w:t>
      </w:r>
      <w:r w:rsidR="0023308A" w:rsidRPr="0023308A">
        <w:t>.</w:t>
      </w:r>
    </w:p>
    <w:p w14:paraId="498BF08E" w14:textId="5325D134" w:rsidR="00A55E19" w:rsidRDefault="00A55E19" w:rsidP="00A55E19">
      <w:pPr>
        <w:pStyle w:val="1-"/>
      </w:pPr>
      <w:r>
        <w:t>Сущность связана с</w:t>
      </w:r>
      <w:r w:rsidR="00D72718">
        <w:t>о</w:t>
      </w:r>
      <w:r>
        <w:t xml:space="preserve"> </w:t>
      </w:r>
      <w:r w:rsidR="007126D3">
        <w:t xml:space="preserve">встроенной </w:t>
      </w:r>
      <w:r>
        <w:t xml:space="preserve">сущностью </w:t>
      </w:r>
      <w:r w:rsidR="007126D3">
        <w:rPr>
          <w:lang w:val="en-US"/>
        </w:rPr>
        <w:t>User</w:t>
      </w:r>
      <w:r w:rsidRPr="00A55E19">
        <w:t xml:space="preserve"> </w:t>
      </w:r>
      <w:r>
        <w:t xml:space="preserve">отношением один к </w:t>
      </w:r>
      <w:r w:rsidR="007126D3">
        <w:t>одному</w:t>
      </w:r>
      <w:r>
        <w:t xml:space="preserve">. </w:t>
      </w:r>
    </w:p>
    <w:p w14:paraId="6CD786CA" w14:textId="55753309" w:rsidR="00D72718" w:rsidRDefault="00D72718" w:rsidP="00D72718">
      <w:pPr>
        <w:pStyle w:val="1-"/>
      </w:pPr>
      <w:r>
        <w:t xml:space="preserve">Также связана с сущностью </w:t>
      </w:r>
      <w:r>
        <w:rPr>
          <w:lang w:val="en-US"/>
        </w:rPr>
        <w:t>Appointment</w:t>
      </w:r>
      <w:r>
        <w:t xml:space="preserve"> пользователя отношением один ко многим.</w:t>
      </w:r>
    </w:p>
    <w:p w14:paraId="40BB2628" w14:textId="0ABB961D" w:rsidR="00A55E19" w:rsidRPr="0023308A" w:rsidRDefault="007126D3" w:rsidP="0023308A">
      <w:pPr>
        <w:pStyle w:val="2"/>
      </w:pPr>
      <w:bookmarkStart w:id="14" w:name="_Toc199592084"/>
      <w:r>
        <w:rPr>
          <w:lang w:val="en-US"/>
        </w:rPr>
        <w:t>Master</w:t>
      </w:r>
      <w:bookmarkEnd w:id="14"/>
    </w:p>
    <w:p w14:paraId="19CB6CDD" w14:textId="45FCF403" w:rsidR="0023308A" w:rsidRDefault="00D72718" w:rsidP="00A55E19">
      <w:pPr>
        <w:pStyle w:val="1-"/>
      </w:pPr>
      <w:r>
        <w:t>Хранит данные мастеров.</w:t>
      </w:r>
    </w:p>
    <w:p w14:paraId="0304F653" w14:textId="6A778194" w:rsidR="0023308A" w:rsidRDefault="0023308A" w:rsidP="00A55E19">
      <w:pPr>
        <w:pStyle w:val="1-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C3C2AB5" w14:textId="550A8988" w:rsidR="0023308A" w:rsidRDefault="007126D3" w:rsidP="0023308A">
      <w:pPr>
        <w:pStyle w:val="1-"/>
        <w:numPr>
          <w:ilvl w:val="0"/>
          <w:numId w:val="45"/>
        </w:numPr>
      </w:pPr>
      <w:r>
        <w:rPr>
          <w:lang w:val="en-US"/>
        </w:rPr>
        <w:t>User</w:t>
      </w:r>
      <w:r w:rsidR="0023308A" w:rsidRPr="00D72718">
        <w:t xml:space="preserve"> </w:t>
      </w:r>
      <w:r w:rsidR="0023308A" w:rsidRPr="00A55E19">
        <w:t xml:space="preserve">– </w:t>
      </w:r>
      <w:r w:rsidR="00D72718">
        <w:t xml:space="preserve">связь со встроенной сущностью </w:t>
      </w:r>
      <w:r w:rsidR="00D72718">
        <w:rPr>
          <w:lang w:val="en-US"/>
        </w:rPr>
        <w:t>User</w:t>
      </w:r>
      <w:r w:rsidR="0023308A" w:rsidRPr="00D72718">
        <w:t>;</w:t>
      </w:r>
    </w:p>
    <w:p w14:paraId="3F207021" w14:textId="3A6D9032" w:rsidR="0023308A" w:rsidRDefault="00D72718" w:rsidP="0023308A">
      <w:pPr>
        <w:pStyle w:val="1-"/>
        <w:numPr>
          <w:ilvl w:val="0"/>
          <w:numId w:val="45"/>
        </w:numPr>
      </w:pPr>
      <w:r>
        <w:rPr>
          <w:lang w:val="en-US"/>
        </w:rPr>
        <w:t>Full</w:t>
      </w:r>
      <w:r w:rsidRPr="00D72718">
        <w:t>_</w:t>
      </w:r>
      <w:r>
        <w:rPr>
          <w:lang w:val="en-US"/>
        </w:rPr>
        <w:t>name</w:t>
      </w:r>
      <w:r w:rsidR="0023308A" w:rsidRPr="0023308A">
        <w:t xml:space="preserve"> – </w:t>
      </w:r>
      <w:r>
        <w:t>ФИО мастера</w:t>
      </w:r>
    </w:p>
    <w:p w14:paraId="512EACF9" w14:textId="60AA35A0" w:rsidR="0023308A" w:rsidRPr="0023308A" w:rsidRDefault="00D72718" w:rsidP="0023308A">
      <w:pPr>
        <w:pStyle w:val="1-"/>
        <w:numPr>
          <w:ilvl w:val="0"/>
          <w:numId w:val="45"/>
        </w:numPr>
      </w:pPr>
      <w:r>
        <w:rPr>
          <w:lang w:val="en-US"/>
        </w:rPr>
        <w:t>Phone</w:t>
      </w:r>
      <w:r w:rsidR="0023308A" w:rsidRPr="0023308A">
        <w:t xml:space="preserve"> – </w:t>
      </w:r>
      <w:r>
        <w:t>номер телефона мастера</w:t>
      </w:r>
      <w:r w:rsidR="0023308A" w:rsidRPr="0023308A">
        <w:t>;</w:t>
      </w:r>
    </w:p>
    <w:p w14:paraId="2127FE6F" w14:textId="30208FCA" w:rsidR="0023308A" w:rsidRDefault="00D72718" w:rsidP="0023308A">
      <w:pPr>
        <w:pStyle w:val="1-"/>
        <w:numPr>
          <w:ilvl w:val="0"/>
          <w:numId w:val="45"/>
        </w:numPr>
      </w:pPr>
      <w:r w:rsidRPr="00D72718">
        <w:rPr>
          <w:lang w:val="en-US"/>
        </w:rPr>
        <w:t>E</w:t>
      </w:r>
      <w:r w:rsidRPr="00D72718">
        <w:rPr>
          <w:lang w:val="en-US"/>
        </w:rPr>
        <w:t>xperience</w:t>
      </w:r>
      <w:r w:rsidRPr="00D72718">
        <w:t xml:space="preserve"> </w:t>
      </w:r>
      <w:r w:rsidR="0023308A" w:rsidRPr="0023308A">
        <w:t xml:space="preserve">– </w:t>
      </w:r>
      <w:r>
        <w:t>опыт работы мастера</w:t>
      </w:r>
      <w:r w:rsidR="0023308A" w:rsidRPr="0023308A">
        <w:t>;</w:t>
      </w:r>
    </w:p>
    <w:p w14:paraId="51F75FB7" w14:textId="5F19A06E" w:rsidR="00D72718" w:rsidRDefault="00D72718" w:rsidP="00D72718">
      <w:pPr>
        <w:pStyle w:val="1-"/>
      </w:pPr>
      <w:r>
        <w:t xml:space="preserve">Сущность связана со встроенной сущностью </w:t>
      </w:r>
      <w:r>
        <w:rPr>
          <w:lang w:val="en-US"/>
        </w:rPr>
        <w:t>User</w:t>
      </w:r>
      <w:r w:rsidRPr="00A55E19">
        <w:t xml:space="preserve"> </w:t>
      </w:r>
      <w:r>
        <w:t xml:space="preserve">отношением один к одному. </w:t>
      </w:r>
    </w:p>
    <w:p w14:paraId="3291695E" w14:textId="62D572F1" w:rsidR="004F57D8" w:rsidRPr="004F57D8" w:rsidRDefault="004F57D8" w:rsidP="0023308A">
      <w:pPr>
        <w:pStyle w:val="1-"/>
      </w:pPr>
      <w:r>
        <w:t xml:space="preserve">Также связана с сущностью </w:t>
      </w:r>
      <w:r w:rsidR="00D72718">
        <w:rPr>
          <w:lang w:val="en-US"/>
        </w:rPr>
        <w:t>Appointment</w:t>
      </w:r>
      <w:r>
        <w:t xml:space="preserve"> пользователя отношением один ко многим.</w:t>
      </w:r>
    </w:p>
    <w:p w14:paraId="768A9C2A" w14:textId="5D48A9BA" w:rsidR="0023308A" w:rsidRDefault="00D72718" w:rsidP="0023308A">
      <w:pPr>
        <w:pStyle w:val="2"/>
      </w:pPr>
      <w:bookmarkStart w:id="15" w:name="_Toc199592085"/>
      <w:r>
        <w:rPr>
          <w:lang w:val="en-US"/>
        </w:rPr>
        <w:lastRenderedPageBreak/>
        <w:t>User</w:t>
      </w:r>
      <w:bookmarkEnd w:id="15"/>
    </w:p>
    <w:p w14:paraId="33D67F47" w14:textId="5A37A646" w:rsidR="0023308A" w:rsidRDefault="00D72718" w:rsidP="0023308A">
      <w:pPr>
        <w:pStyle w:val="1-"/>
      </w:pPr>
      <w:r>
        <w:t>Встроенная сущность, которая с</w:t>
      </w:r>
      <w:r w:rsidR="0023308A">
        <w:t>одержит данные пользовател</w:t>
      </w:r>
      <w:r>
        <w:t>ей</w:t>
      </w:r>
      <w:r w:rsidR="0023308A">
        <w:t>, взаимодействующ</w:t>
      </w:r>
      <w:r>
        <w:t>их</w:t>
      </w:r>
      <w:r w:rsidR="0023308A">
        <w:t xml:space="preserve"> с приложением.</w:t>
      </w:r>
    </w:p>
    <w:p w14:paraId="1169AEB0" w14:textId="0DAB4072" w:rsidR="0023308A" w:rsidRDefault="0023308A" w:rsidP="0023308A">
      <w:pPr>
        <w:pStyle w:val="1-"/>
      </w:pPr>
      <w:r>
        <w:t>Поля</w:t>
      </w:r>
      <w:r>
        <w:rPr>
          <w:lang w:val="en-US"/>
        </w:rPr>
        <w:t>:</w:t>
      </w:r>
    </w:p>
    <w:p w14:paraId="4F3CEF78" w14:textId="1D5CABA7" w:rsidR="00577049" w:rsidRPr="00577049" w:rsidRDefault="00577049" w:rsidP="00577049">
      <w:pPr>
        <w:pStyle w:val="1-"/>
        <w:numPr>
          <w:ilvl w:val="0"/>
          <w:numId w:val="45"/>
        </w:numPr>
      </w:pPr>
      <w:r>
        <w:rPr>
          <w:lang w:val="en-US"/>
        </w:rPr>
        <w:t xml:space="preserve">Id </w:t>
      </w:r>
      <w:r w:rsidRPr="00A55E19">
        <w:t xml:space="preserve">– </w:t>
      </w:r>
      <w:r>
        <w:t>уникальный идентификатор записи</w:t>
      </w:r>
      <w:r>
        <w:rPr>
          <w:lang w:val="en-US"/>
        </w:rPr>
        <w:t>;</w:t>
      </w:r>
    </w:p>
    <w:p w14:paraId="4B8B174F" w14:textId="5E097990" w:rsidR="0023308A" w:rsidRDefault="0023308A" w:rsidP="0023308A">
      <w:pPr>
        <w:pStyle w:val="1-"/>
        <w:numPr>
          <w:ilvl w:val="0"/>
          <w:numId w:val="46"/>
        </w:numPr>
      </w:pPr>
      <w:r>
        <w:rPr>
          <w:lang w:val="en-US"/>
        </w:rPr>
        <w:t>Username</w:t>
      </w:r>
      <w:r w:rsidRPr="0023308A">
        <w:t xml:space="preserve"> –</w:t>
      </w:r>
      <w:r>
        <w:t xml:space="preserve"> уникальное пользовательское имя, которое используется для аутентификации в приложении</w:t>
      </w:r>
      <w:r w:rsidRPr="0023308A">
        <w:t>;</w:t>
      </w:r>
    </w:p>
    <w:p w14:paraId="7ACEFAFB" w14:textId="07952FAD" w:rsidR="0023308A" w:rsidRPr="0023308A" w:rsidRDefault="0023308A" w:rsidP="0023308A">
      <w:pPr>
        <w:pStyle w:val="1-"/>
        <w:numPr>
          <w:ilvl w:val="0"/>
          <w:numId w:val="46"/>
        </w:num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  <w:r>
        <w:rPr>
          <w:lang w:val="en-US"/>
        </w:rPr>
        <w:t>;</w:t>
      </w:r>
    </w:p>
    <w:p w14:paraId="2F79979D" w14:textId="003A8023" w:rsidR="0023308A" w:rsidRPr="0023308A" w:rsidRDefault="0023308A" w:rsidP="0023308A">
      <w:pPr>
        <w:pStyle w:val="1-"/>
        <w:numPr>
          <w:ilvl w:val="0"/>
          <w:numId w:val="46"/>
        </w:num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  <w:r>
        <w:rPr>
          <w:lang w:val="en-US"/>
        </w:rPr>
        <w:t>;</w:t>
      </w:r>
    </w:p>
    <w:p w14:paraId="76898F47" w14:textId="7A766EE2" w:rsidR="0023308A" w:rsidRPr="0023308A" w:rsidRDefault="0023308A" w:rsidP="0023308A">
      <w:pPr>
        <w:pStyle w:val="1-"/>
        <w:numPr>
          <w:ilvl w:val="0"/>
          <w:numId w:val="46"/>
        </w:numPr>
      </w:pPr>
      <w:r>
        <w:rPr>
          <w:lang w:val="en-US"/>
        </w:rPr>
        <w:t xml:space="preserve">Email – </w:t>
      </w:r>
      <w:r>
        <w:t>электронная почта пользователя</w:t>
      </w:r>
      <w:r>
        <w:rPr>
          <w:lang w:val="en-US"/>
        </w:rPr>
        <w:t>;</w:t>
      </w:r>
    </w:p>
    <w:p w14:paraId="17DE0ABE" w14:textId="6EFF6660" w:rsidR="0023308A" w:rsidRDefault="00577049" w:rsidP="0023308A">
      <w:pPr>
        <w:pStyle w:val="1-"/>
        <w:numPr>
          <w:ilvl w:val="0"/>
          <w:numId w:val="46"/>
        </w:numPr>
      </w:pPr>
      <w:r>
        <w:rPr>
          <w:lang w:val="en-US"/>
        </w:rPr>
        <w:t>Password</w:t>
      </w:r>
      <w:r w:rsidRPr="00577049">
        <w:t xml:space="preserve"> – </w:t>
      </w:r>
      <w:r>
        <w:t>пароль от аккаунта пользователя.</w:t>
      </w:r>
    </w:p>
    <w:p w14:paraId="5E37F8D4" w14:textId="49084B27" w:rsidR="00577049" w:rsidRPr="00D72718" w:rsidRDefault="00D72718" w:rsidP="00577049">
      <w:pPr>
        <w:pStyle w:val="1-"/>
      </w:pPr>
      <w:r>
        <w:t xml:space="preserve">Связан с </w:t>
      </w:r>
      <w:r>
        <w:rPr>
          <w:lang w:val="en-US"/>
        </w:rPr>
        <w:t xml:space="preserve">Client </w:t>
      </w:r>
      <w:r>
        <w:t xml:space="preserve">и </w:t>
      </w:r>
      <w:r>
        <w:rPr>
          <w:lang w:val="en-US"/>
        </w:rPr>
        <w:t>Master</w:t>
      </w:r>
      <w:r>
        <w:t>.</w:t>
      </w:r>
    </w:p>
    <w:p w14:paraId="7C29FC11" w14:textId="134AB64A" w:rsidR="004F57D8" w:rsidRDefault="00D72718" w:rsidP="004F57D8">
      <w:pPr>
        <w:pStyle w:val="2"/>
        <w:rPr>
          <w:lang w:val="en-US"/>
        </w:rPr>
      </w:pPr>
      <w:bookmarkStart w:id="16" w:name="_Toc199592086"/>
      <w:r>
        <w:rPr>
          <w:lang w:val="en-US"/>
        </w:rPr>
        <w:t>Service</w:t>
      </w:r>
      <w:bookmarkEnd w:id="16"/>
    </w:p>
    <w:p w14:paraId="3E1FA3EC" w14:textId="10402B9E" w:rsidR="004F57D8" w:rsidRDefault="004F57D8" w:rsidP="004F57D8">
      <w:pPr>
        <w:pStyle w:val="1-"/>
      </w:pPr>
      <w:r>
        <w:t xml:space="preserve">Содержит </w:t>
      </w:r>
      <w:r w:rsidR="00D72718">
        <w:t>ин</w:t>
      </w:r>
      <w:r w:rsidR="003C7A47">
        <w:t>фо</w:t>
      </w:r>
      <w:r w:rsidR="00D72718">
        <w:t>рмацию об услугах</w:t>
      </w:r>
    </w:p>
    <w:p w14:paraId="72C252A8" w14:textId="1CFBB0B0" w:rsidR="004F57D8" w:rsidRDefault="004F57D8" w:rsidP="004F57D8">
      <w:pPr>
        <w:pStyle w:val="1-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0249ADED" w14:textId="00640871" w:rsidR="004F57D8" w:rsidRPr="00577049" w:rsidRDefault="003C7A47" w:rsidP="004F57D8">
      <w:pPr>
        <w:pStyle w:val="1-"/>
        <w:numPr>
          <w:ilvl w:val="0"/>
          <w:numId w:val="47"/>
        </w:numPr>
      </w:pPr>
      <w:r>
        <w:rPr>
          <w:lang w:val="en-US"/>
        </w:rPr>
        <w:t>Info</w:t>
      </w:r>
      <w:r w:rsidR="004F57D8">
        <w:rPr>
          <w:lang w:val="en-US"/>
        </w:rPr>
        <w:t xml:space="preserve"> </w:t>
      </w:r>
      <w:r w:rsidR="004F57D8" w:rsidRPr="00A55E19">
        <w:t xml:space="preserve">– </w:t>
      </w:r>
      <w:r>
        <w:t>информация об услуге</w:t>
      </w:r>
      <w:r>
        <w:rPr>
          <w:lang w:val="en-US"/>
        </w:rPr>
        <w:t>;</w:t>
      </w:r>
    </w:p>
    <w:p w14:paraId="280F86C9" w14:textId="00B5DE52" w:rsidR="004F57D8" w:rsidRDefault="003C7A47" w:rsidP="004F57D8">
      <w:pPr>
        <w:pStyle w:val="1-"/>
        <w:numPr>
          <w:ilvl w:val="0"/>
          <w:numId w:val="47"/>
        </w:numPr>
      </w:pPr>
      <w:r>
        <w:rPr>
          <w:lang w:val="en-US"/>
        </w:rPr>
        <w:t>Price</w:t>
      </w:r>
      <w:r w:rsidR="004F57D8" w:rsidRPr="004F57D8">
        <w:t xml:space="preserve"> – </w:t>
      </w:r>
      <w:r>
        <w:t>цена услуги</w:t>
      </w:r>
      <w:r>
        <w:rPr>
          <w:lang w:val="en-US"/>
        </w:rPr>
        <w:t>;</w:t>
      </w:r>
    </w:p>
    <w:p w14:paraId="4B5D35C3" w14:textId="6436FB30" w:rsidR="003C7A47" w:rsidRDefault="003C7A47" w:rsidP="003C7A47">
      <w:pPr>
        <w:pStyle w:val="1-"/>
      </w:pPr>
      <w:r>
        <w:t>С</w:t>
      </w:r>
      <w:r>
        <w:t xml:space="preserve">вязана с сущностью </w:t>
      </w:r>
      <w:r>
        <w:rPr>
          <w:lang w:val="en-US"/>
        </w:rPr>
        <w:t>Appointment</w:t>
      </w:r>
      <w:r>
        <w:t xml:space="preserve"> пользователя отношением один ко многим.</w:t>
      </w:r>
    </w:p>
    <w:p w14:paraId="2C4F55DA" w14:textId="321D1826" w:rsidR="003C7A47" w:rsidRDefault="003C7A47" w:rsidP="003C7A47">
      <w:pPr>
        <w:pStyle w:val="2"/>
      </w:pPr>
      <w:bookmarkStart w:id="17" w:name="_Toc199592087"/>
      <w:r>
        <w:rPr>
          <w:lang w:val="en-US"/>
        </w:rPr>
        <w:t>Appointment</w:t>
      </w:r>
      <w:bookmarkEnd w:id="17"/>
    </w:p>
    <w:p w14:paraId="21E2EEA2" w14:textId="7778DA56" w:rsidR="003C7A47" w:rsidRDefault="003C7A47" w:rsidP="003C7A47">
      <w:pPr>
        <w:pStyle w:val="1-"/>
      </w:pPr>
      <w:r>
        <w:t>Содержит информацию о</w:t>
      </w:r>
      <w:r>
        <w:t xml:space="preserve"> записях.</w:t>
      </w:r>
    </w:p>
    <w:p w14:paraId="59D80341" w14:textId="77777777" w:rsidR="003C7A47" w:rsidRDefault="003C7A47" w:rsidP="003C7A47">
      <w:pPr>
        <w:pStyle w:val="1-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4F01ABFB" w14:textId="7AAA7C74" w:rsidR="003C7A47" w:rsidRPr="00577049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>Client</w:t>
      </w:r>
      <w:r>
        <w:rPr>
          <w:lang w:val="en-US"/>
        </w:rPr>
        <w:t xml:space="preserve"> </w:t>
      </w:r>
      <w:r w:rsidRPr="00A55E19">
        <w:t xml:space="preserve">– </w:t>
      </w:r>
      <w:r>
        <w:t>записанный клиент</w:t>
      </w:r>
      <w:r>
        <w:rPr>
          <w:lang w:val="en-US"/>
        </w:rPr>
        <w:t>;</w:t>
      </w:r>
    </w:p>
    <w:p w14:paraId="0E2F8E15" w14:textId="40BDB88B" w:rsidR="003C7A47" w:rsidRPr="003C7A47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>Date</w:t>
      </w:r>
      <w:r w:rsidRPr="004F57D8">
        <w:t xml:space="preserve"> – </w:t>
      </w:r>
      <w:r>
        <w:t>дата записи</w:t>
      </w:r>
      <w:r>
        <w:rPr>
          <w:lang w:val="en-US"/>
        </w:rPr>
        <w:t>;</w:t>
      </w:r>
    </w:p>
    <w:p w14:paraId="468357C9" w14:textId="0302D26C" w:rsidR="003C7A47" w:rsidRPr="003C7A47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 xml:space="preserve">Time – </w:t>
      </w:r>
      <w:r>
        <w:t>время записи</w:t>
      </w:r>
      <w:r>
        <w:rPr>
          <w:lang w:val="en-US"/>
        </w:rPr>
        <w:t>;</w:t>
      </w:r>
    </w:p>
    <w:p w14:paraId="3C36EF3D" w14:textId="1F37AC70" w:rsidR="003C7A47" w:rsidRPr="003C7A47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 xml:space="preserve">Service – </w:t>
      </w:r>
      <w:r>
        <w:t>услуга записи</w:t>
      </w:r>
      <w:r>
        <w:rPr>
          <w:lang w:val="en-US"/>
        </w:rPr>
        <w:t>;</w:t>
      </w:r>
    </w:p>
    <w:p w14:paraId="259CFF4C" w14:textId="4BBC0FDA" w:rsidR="003C7A47" w:rsidRPr="003C7A47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 xml:space="preserve">Master – </w:t>
      </w:r>
      <w:r>
        <w:t>мастер, предоставляющий услугу</w:t>
      </w:r>
      <w:r>
        <w:rPr>
          <w:lang w:val="en-US"/>
        </w:rPr>
        <w:t>;</w:t>
      </w:r>
    </w:p>
    <w:p w14:paraId="52E3E940" w14:textId="6E0CDECC" w:rsidR="003C7A47" w:rsidRDefault="003C7A47" w:rsidP="003C7A47">
      <w:pPr>
        <w:pStyle w:val="1-"/>
        <w:numPr>
          <w:ilvl w:val="0"/>
          <w:numId w:val="47"/>
        </w:numPr>
      </w:pPr>
      <w:r>
        <w:rPr>
          <w:lang w:val="en-US"/>
        </w:rPr>
        <w:t xml:space="preserve">Status – </w:t>
      </w:r>
      <w:r>
        <w:t>статус записи</w:t>
      </w:r>
      <w:r>
        <w:rPr>
          <w:lang w:val="en-US"/>
        </w:rPr>
        <w:t>;</w:t>
      </w:r>
    </w:p>
    <w:p w14:paraId="7756338E" w14:textId="481FE36E" w:rsidR="003C7A47" w:rsidRDefault="003C7A47" w:rsidP="003C7A47">
      <w:pPr>
        <w:pStyle w:val="1-"/>
      </w:pPr>
      <w:r>
        <w:lastRenderedPageBreak/>
        <w:t>Связана с сущност</w:t>
      </w:r>
      <w:r>
        <w:t>ями</w:t>
      </w:r>
      <w:r>
        <w:t xml:space="preserve"> </w:t>
      </w:r>
      <w:r>
        <w:rPr>
          <w:lang w:val="en-US"/>
        </w:rPr>
        <w:t>Client</w:t>
      </w:r>
      <w:r w:rsidRPr="003C7A47">
        <w:t xml:space="preserve">, </w:t>
      </w:r>
      <w:r>
        <w:rPr>
          <w:lang w:val="en-US"/>
        </w:rPr>
        <w:t>Master</w:t>
      </w:r>
      <w:r w:rsidRPr="003C7A47">
        <w:t xml:space="preserve">, </w:t>
      </w:r>
      <w:r>
        <w:rPr>
          <w:lang w:val="en-US"/>
        </w:rPr>
        <w:t>Service</w:t>
      </w:r>
      <w:r w:rsidRPr="003C7A47">
        <w:t xml:space="preserve"> </w:t>
      </w:r>
      <w:r>
        <w:t>отношением один ко многим.</w:t>
      </w:r>
    </w:p>
    <w:p w14:paraId="21343975" w14:textId="77777777" w:rsidR="003C7A47" w:rsidRPr="003C7A47" w:rsidRDefault="003C7A47" w:rsidP="003C7A47">
      <w:pPr>
        <w:pStyle w:val="1-"/>
      </w:pPr>
    </w:p>
    <w:p w14:paraId="285476C5" w14:textId="77777777" w:rsidR="003C7A47" w:rsidRDefault="003C7A47" w:rsidP="004F57D8">
      <w:pPr>
        <w:pStyle w:val="1-"/>
      </w:pPr>
    </w:p>
    <w:p w14:paraId="1590BE0F" w14:textId="7E9C743C" w:rsidR="001C74A0" w:rsidRDefault="001C74A0" w:rsidP="001C74A0">
      <w:pPr>
        <w:pStyle w:val="1"/>
      </w:pPr>
      <w:bookmarkStart w:id="18" w:name="_Toc199592088"/>
      <w:r>
        <w:lastRenderedPageBreak/>
        <w:t>Скрипт для заполнения таблиц</w:t>
      </w:r>
      <w:bookmarkEnd w:id="18"/>
    </w:p>
    <w:p w14:paraId="5E6A6C82" w14:textId="6CC55AF2" w:rsidR="0021466E" w:rsidRPr="0038505B" w:rsidRDefault="001C74A0" w:rsidP="0038505B">
      <w:pPr>
        <w:pStyle w:val="1-"/>
      </w:pPr>
      <w:r>
        <w:t xml:space="preserve">Для заполнения таблиц данными в основном модуле приложения была создана директория </w:t>
      </w:r>
      <w:r w:rsidRPr="001C74A0">
        <w:t>“</w:t>
      </w:r>
      <w:r>
        <w:rPr>
          <w:lang w:val="en-US"/>
        </w:rPr>
        <w:t>management</w:t>
      </w:r>
      <w:r w:rsidRPr="001C74A0">
        <w:t>/</w:t>
      </w:r>
      <w:r>
        <w:rPr>
          <w:lang w:val="en-US"/>
        </w:rPr>
        <w:t>commands</w:t>
      </w:r>
      <w:r w:rsidRPr="001C74A0">
        <w:t>”</w:t>
      </w:r>
      <w:r>
        <w:t>, в которую был помещен скрипт, создающи</w:t>
      </w:r>
      <w:r w:rsidR="0038505B">
        <w:t>й</w:t>
      </w:r>
      <w:r>
        <w:t xml:space="preserve"> записи таблиц из текстов</w:t>
      </w:r>
      <w:r w:rsidR="0038505B">
        <w:t>ого</w:t>
      </w:r>
      <w:r>
        <w:t xml:space="preserve"> файл</w:t>
      </w:r>
      <w:r w:rsidR="0038505B">
        <w:t>а</w:t>
      </w:r>
      <w:r>
        <w:t xml:space="preserve"> с данными.</w:t>
      </w:r>
      <w:r w:rsidRPr="001C74A0">
        <w:t xml:space="preserve"> </w:t>
      </w:r>
      <w:r>
        <w:t>Код скрипт</w:t>
      </w:r>
      <w:r w:rsidR="0038505B">
        <w:t>а</w:t>
      </w:r>
      <w:r>
        <w:t xml:space="preserve"> приведен в приложени</w:t>
      </w:r>
      <w:r w:rsidR="00921550">
        <w:t>и</w:t>
      </w:r>
      <w:r>
        <w:t xml:space="preserve"> Б. Для их запуска была использована команда </w:t>
      </w:r>
      <w:r w:rsidRPr="001C74A0">
        <w:t>“</w:t>
      </w:r>
      <w:r>
        <w:rPr>
          <w:lang w:val="en-US"/>
        </w:rPr>
        <w:t>python</w:t>
      </w:r>
      <w:r w:rsidRPr="001C74A0">
        <w:t xml:space="preserve"> </w:t>
      </w:r>
      <w:r>
        <w:rPr>
          <w:lang w:val="en-US"/>
        </w:rPr>
        <w:t>manage</w:t>
      </w:r>
      <w:r w:rsidRPr="001C74A0">
        <w:t>.</w:t>
      </w:r>
      <w:proofErr w:type="spellStart"/>
      <w:r>
        <w:rPr>
          <w:lang w:val="en-US"/>
        </w:rPr>
        <w:t>py</w:t>
      </w:r>
      <w:proofErr w:type="spellEnd"/>
      <w:r w:rsidRPr="001C74A0">
        <w:t xml:space="preserve"> &lt;</w:t>
      </w:r>
      <w:r>
        <w:t>название скрипта</w:t>
      </w:r>
      <w:r w:rsidRPr="001C74A0">
        <w:t>&gt;”</w:t>
      </w:r>
      <w:r>
        <w:t xml:space="preserve">. </w:t>
      </w:r>
    </w:p>
    <w:p w14:paraId="29202381" w14:textId="3F7C6CB0" w:rsidR="00EA21E9" w:rsidRDefault="00EA21E9" w:rsidP="00EA21E9">
      <w:pPr>
        <w:pStyle w:val="afc"/>
      </w:pPr>
      <w:bookmarkStart w:id="19" w:name="_Toc199592089"/>
      <w:r>
        <w:lastRenderedPageBreak/>
        <w:t>Приложение А</w:t>
      </w:r>
      <w:bookmarkEnd w:id="19"/>
    </w:p>
    <w:p w14:paraId="4D79C714" w14:textId="68352659" w:rsidR="00EA21E9" w:rsidRPr="00921550" w:rsidRDefault="00EA21E9" w:rsidP="00EA21E9">
      <w:pPr>
        <w:pStyle w:val="24"/>
      </w:pPr>
      <w:bookmarkStart w:id="20" w:name="_Toc199592090"/>
      <w:r>
        <w:t xml:space="preserve">Ссылка на </w:t>
      </w:r>
      <w:r>
        <w:rPr>
          <w:lang w:val="en-US"/>
        </w:rPr>
        <w:t>GitHub</w:t>
      </w:r>
      <w:r w:rsidRPr="00921550">
        <w:t xml:space="preserve"> </w:t>
      </w:r>
      <w:r>
        <w:t>с проектом</w:t>
      </w:r>
      <w:bookmarkEnd w:id="20"/>
    </w:p>
    <w:p w14:paraId="6576209C" w14:textId="6F1C7F36" w:rsidR="0038505B" w:rsidRPr="0038505B" w:rsidRDefault="0038505B" w:rsidP="0038505B">
      <w:pPr>
        <w:pStyle w:val="1-"/>
      </w:pPr>
      <w:r w:rsidRPr="0038505B">
        <w:t>https://github.com/Tigr195/AutoService</w:t>
      </w:r>
    </w:p>
    <w:p w14:paraId="26363CA3" w14:textId="652E1DB9" w:rsidR="0021466E" w:rsidRDefault="0021466E" w:rsidP="0021466E">
      <w:pPr>
        <w:pStyle w:val="afc"/>
      </w:pPr>
      <w:bookmarkStart w:id="21" w:name="_Toc199592091"/>
      <w:r>
        <w:lastRenderedPageBreak/>
        <w:t>Приложение Б</w:t>
      </w:r>
      <w:bookmarkEnd w:id="21"/>
    </w:p>
    <w:p w14:paraId="20EACB20" w14:textId="75D98DD2" w:rsidR="0021466E" w:rsidRPr="0021466E" w:rsidRDefault="0021466E" w:rsidP="0021466E">
      <w:pPr>
        <w:pStyle w:val="24"/>
      </w:pPr>
      <w:bookmarkStart w:id="22" w:name="_Toc199592092"/>
      <w:r>
        <w:t>Скрипт для заполнения таблиц</w:t>
      </w:r>
      <w:bookmarkEnd w:id="22"/>
    </w:p>
    <w:p w14:paraId="43BCED4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import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os</w:t>
      </w:r>
      <w:proofErr w:type="spellEnd"/>
    </w:p>
    <w:p w14:paraId="41E69B53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django.core.management.base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BaseCommand</w:t>
      </w:r>
      <w:proofErr w:type="spellEnd"/>
    </w:p>
    <w:p w14:paraId="46E1884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Auto_Service.models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import Client, Master, Service, Appointment</w:t>
      </w:r>
    </w:p>
    <w:p w14:paraId="553616C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1714F4B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</w:rPr>
      </w:pPr>
      <w:r w:rsidRPr="0038505B">
        <w:rPr>
          <w:rFonts w:ascii="Consolas" w:hAnsi="Consolas"/>
          <w:sz w:val="19"/>
          <w:szCs w:val="19"/>
          <w:lang w:val="en-US"/>
        </w:rPr>
        <w:t>class</w:t>
      </w:r>
      <w:r w:rsidRPr="0038505B">
        <w:rPr>
          <w:rFonts w:ascii="Consolas" w:hAnsi="Consolas"/>
          <w:sz w:val="19"/>
          <w:szCs w:val="19"/>
        </w:rPr>
        <w:t xml:space="preserve"> </w:t>
      </w:r>
      <w:r w:rsidRPr="0038505B">
        <w:rPr>
          <w:rFonts w:ascii="Consolas" w:hAnsi="Consolas"/>
          <w:sz w:val="19"/>
          <w:szCs w:val="19"/>
          <w:lang w:val="en-US"/>
        </w:rPr>
        <w:t>Command</w:t>
      </w:r>
      <w:r w:rsidRPr="0038505B">
        <w:rPr>
          <w:rFonts w:ascii="Consolas" w:hAnsi="Consolas"/>
          <w:sz w:val="19"/>
          <w:szCs w:val="19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BaseCommand</w:t>
      </w:r>
      <w:proofErr w:type="spellEnd"/>
      <w:r w:rsidRPr="0038505B">
        <w:rPr>
          <w:rFonts w:ascii="Consolas" w:hAnsi="Consolas"/>
          <w:sz w:val="19"/>
          <w:szCs w:val="19"/>
        </w:rPr>
        <w:t>):</w:t>
      </w:r>
    </w:p>
    <w:p w14:paraId="19FBCB5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</w:rPr>
      </w:pPr>
      <w:r w:rsidRPr="0038505B">
        <w:rPr>
          <w:rFonts w:ascii="Consolas" w:hAnsi="Consolas"/>
          <w:sz w:val="19"/>
          <w:szCs w:val="19"/>
        </w:rPr>
        <w:t xml:space="preserve">    </w:t>
      </w:r>
      <w:r w:rsidRPr="0038505B">
        <w:rPr>
          <w:rFonts w:ascii="Consolas" w:hAnsi="Consolas"/>
          <w:sz w:val="19"/>
          <w:szCs w:val="19"/>
          <w:lang w:val="en-US"/>
        </w:rPr>
        <w:t>help</w:t>
      </w:r>
      <w:r w:rsidRPr="0038505B">
        <w:rPr>
          <w:rFonts w:ascii="Consolas" w:hAnsi="Consolas"/>
          <w:sz w:val="19"/>
          <w:szCs w:val="19"/>
        </w:rPr>
        <w:t xml:space="preserve"> = 'Заполняет базу данных данными из текстового файла'</w:t>
      </w:r>
    </w:p>
    <w:p w14:paraId="6BB4CCC7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</w:rPr>
      </w:pPr>
    </w:p>
    <w:p w14:paraId="1220D80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</w:rPr>
        <w:t xml:space="preserve">    </w:t>
      </w:r>
      <w:r w:rsidRPr="0038505B">
        <w:rPr>
          <w:rFonts w:ascii="Consolas" w:hAnsi="Consolas"/>
          <w:sz w:val="19"/>
          <w:szCs w:val="19"/>
          <w:lang w:val="en-US"/>
        </w:rPr>
        <w:t>def handle(self, *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):</w:t>
      </w:r>
    </w:p>
    <w:p w14:paraId="110BF6AF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file</w:t>
      </w:r>
      <w:r w:rsidRPr="0038505B">
        <w:rPr>
          <w:rFonts w:ascii="Consolas" w:hAnsi="Consolas"/>
          <w:sz w:val="19"/>
          <w:szCs w:val="19"/>
        </w:rPr>
        <w:t>_</w:t>
      </w:r>
      <w:r w:rsidRPr="0038505B">
        <w:rPr>
          <w:rFonts w:ascii="Consolas" w:hAnsi="Consolas"/>
          <w:sz w:val="19"/>
          <w:szCs w:val="19"/>
          <w:lang w:val="en-US"/>
        </w:rPr>
        <w:t>path</w:t>
      </w:r>
      <w:r w:rsidRPr="0038505B">
        <w:rPr>
          <w:rFonts w:ascii="Consolas" w:hAnsi="Consolas"/>
          <w:sz w:val="19"/>
          <w:szCs w:val="19"/>
        </w:rPr>
        <w:t xml:space="preserve"> = '</w:t>
      </w:r>
      <w:r w:rsidRPr="0038505B">
        <w:rPr>
          <w:rFonts w:ascii="Consolas" w:hAnsi="Consolas"/>
          <w:sz w:val="19"/>
          <w:szCs w:val="19"/>
          <w:lang w:val="en-US"/>
        </w:rPr>
        <w:t>data</w:t>
      </w:r>
      <w:r w:rsidRPr="0038505B">
        <w:rPr>
          <w:rFonts w:ascii="Consolas" w:hAnsi="Consolas"/>
          <w:sz w:val="19"/>
          <w:szCs w:val="19"/>
        </w:rPr>
        <w:t>.</w:t>
      </w:r>
      <w:r w:rsidRPr="0038505B">
        <w:rPr>
          <w:rFonts w:ascii="Consolas" w:hAnsi="Consolas"/>
          <w:sz w:val="19"/>
          <w:szCs w:val="19"/>
          <w:lang w:val="en-US"/>
        </w:rPr>
        <w:t>txt</w:t>
      </w:r>
      <w:r w:rsidRPr="0038505B">
        <w:rPr>
          <w:rFonts w:ascii="Consolas" w:hAnsi="Consolas"/>
          <w:sz w:val="19"/>
          <w:szCs w:val="19"/>
        </w:rPr>
        <w:t>'  # Путь к файлу с данными</w:t>
      </w:r>
    </w:p>
    <w:p w14:paraId="13035A43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</w:rPr>
        <w:t xml:space="preserve">        </w:t>
      </w:r>
      <w:r w:rsidRPr="0038505B">
        <w:rPr>
          <w:rFonts w:ascii="Consolas" w:hAnsi="Consolas"/>
          <w:sz w:val="19"/>
          <w:szCs w:val="19"/>
          <w:lang w:val="en-US"/>
        </w:rPr>
        <w:t xml:space="preserve">if not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os.path.exists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file_path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):</w:t>
      </w:r>
    </w:p>
    <w:p w14:paraId="02AA892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self.style.ERROR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f"Файл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{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file_path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}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не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найден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!"))</w:t>
      </w:r>
    </w:p>
    <w:p w14:paraId="635C0AE2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return</w:t>
      </w:r>
    </w:p>
    <w:p w14:paraId="5D1A7404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AE1AE3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with open(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file_path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'r', encoding='utf-8') as file:</w:t>
      </w:r>
    </w:p>
    <w:p w14:paraId="1EE5825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for line in file:</w:t>
      </w:r>
    </w:p>
    <w:p w14:paraId="65C6484D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line =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line.strip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()</w:t>
      </w:r>
    </w:p>
    <w:p w14:paraId="02D0A61E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if not line:</w:t>
      </w:r>
    </w:p>
    <w:p w14:paraId="19816ED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continue</w:t>
      </w:r>
    </w:p>
    <w:p w14:paraId="158612D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538C84D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parts =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line.split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(',')</w:t>
      </w:r>
    </w:p>
    <w:p w14:paraId="50D0E653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= parts[0]</w:t>
      </w:r>
    </w:p>
    <w:p w14:paraId="7920DD2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CD1540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if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== 'Client':</w:t>
      </w:r>
    </w:p>
    <w:p w14:paraId="059133D7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self.create_client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(parts[1:])</w:t>
      </w:r>
    </w:p>
    <w:p w14:paraId="2E7E618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== 'Master':</w:t>
      </w:r>
    </w:p>
    <w:p w14:paraId="416F2D4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self.create_master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(parts[1:])</w:t>
      </w:r>
    </w:p>
    <w:p w14:paraId="612935C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== 'Service':</w:t>
      </w:r>
    </w:p>
    <w:p w14:paraId="0501724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self.create_service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(parts[1:])</w:t>
      </w:r>
    </w:p>
    <w:p w14:paraId="2389FD37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== 'Appointment':</w:t>
      </w:r>
    </w:p>
    <w:p w14:paraId="7FC3DE4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self.create_appointment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(parts[1:])</w:t>
      </w:r>
    </w:p>
    <w:p w14:paraId="1833259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else:</w:t>
      </w:r>
    </w:p>
    <w:p w14:paraId="7D358C3C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self.style.WARNING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f"Неизвестный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тип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сущности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: {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entity_type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}"))</w:t>
      </w:r>
    </w:p>
    <w:p w14:paraId="0A51C21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        continue</w:t>
      </w:r>
    </w:p>
    <w:p w14:paraId="7D900CEC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self.style.SUCCESS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База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данных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успешно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заполнена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!"))</w:t>
      </w:r>
    </w:p>
    <w:p w14:paraId="1A4CC3C1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DFE8D12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create_client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(self, data):</w:t>
      </w:r>
    </w:p>
    <w:p w14:paraId="7976A9B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name, phone, login, password = data</w:t>
      </w:r>
    </w:p>
    <w:p w14:paraId="585A3BA1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client = Client(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name=name, phone=phone, login=login)</w:t>
      </w:r>
    </w:p>
    <w:p w14:paraId="18AE817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client.set_password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(password)</w:t>
      </w:r>
    </w:p>
    <w:p w14:paraId="79A9238B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client.save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()</w:t>
      </w:r>
    </w:p>
    <w:p w14:paraId="68C5749E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self.style.SUCCESS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f"Создан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клиент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: {name}"))</w:t>
      </w:r>
    </w:p>
    <w:p w14:paraId="7A17CB9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DEADCF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create_master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(self, data):</w:t>
      </w:r>
    </w:p>
    <w:p w14:paraId="362BB9B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full_name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phone, experience, login, password = data</w:t>
      </w:r>
    </w:p>
    <w:p w14:paraId="467F5334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master = Master(</w:t>
      </w:r>
    </w:p>
    <w:p w14:paraId="1DA7C98F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</w:t>
      </w:r>
    </w:p>
    <w:p w14:paraId="48EC3A5B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full_name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full_name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</w:t>
      </w:r>
    </w:p>
    <w:p w14:paraId="298792DF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phone=phone,</w:t>
      </w:r>
    </w:p>
    <w:p w14:paraId="511A385F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experience=experience,</w:t>
      </w:r>
    </w:p>
    <w:p w14:paraId="75F179A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login=login</w:t>
      </w:r>
    </w:p>
    <w:p w14:paraId="4BD550D7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)</w:t>
      </w:r>
    </w:p>
    <w:p w14:paraId="518B191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master.set_password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(password)</w:t>
      </w:r>
    </w:p>
    <w:p w14:paraId="604EE1D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master.save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()</w:t>
      </w:r>
    </w:p>
    <w:p w14:paraId="4D3B0EC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self.style.SUCCESS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f"Создан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мастер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: {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full_name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}"))</w:t>
      </w:r>
    </w:p>
    <w:p w14:paraId="6DB2FD6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06B01DBB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create_service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(self, data):</w:t>
      </w:r>
    </w:p>
    <w:p w14:paraId="2D71432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info, price = data</w:t>
      </w:r>
    </w:p>
    <w:p w14:paraId="6D2A4685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service = Service(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info=info, price=price)</w:t>
      </w:r>
    </w:p>
    <w:p w14:paraId="09E0593A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service.save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()</w:t>
      </w:r>
    </w:p>
    <w:p w14:paraId="7ECBB1C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self.style.SUCCESS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f"Создана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услуга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: {info}"))</w:t>
      </w:r>
    </w:p>
    <w:p w14:paraId="676F0EFB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A9E9351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def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create_appointment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(self, data):</w:t>
      </w:r>
    </w:p>
    <w:p w14:paraId="208665FE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appointment_id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, date, time,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 status = data</w:t>
      </w:r>
    </w:p>
    <w:p w14:paraId="5F03736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client =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Client.objects.get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client_id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)</w:t>
      </w:r>
    </w:p>
    <w:p w14:paraId="226EFDC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service =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Service.objects.get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service_id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)</w:t>
      </w:r>
    </w:p>
    <w:p w14:paraId="1709859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master =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Master.objects.get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master_id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)</w:t>
      </w:r>
    </w:p>
    <w:p w14:paraId="6356DFB3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appointment = Appointment(</w:t>
      </w:r>
    </w:p>
    <w:p w14:paraId="16D0BACF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appointment_id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appointment_id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,</w:t>
      </w:r>
    </w:p>
    <w:p w14:paraId="609B567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client=client,</w:t>
      </w:r>
    </w:p>
    <w:p w14:paraId="424FEC37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date=date,</w:t>
      </w:r>
    </w:p>
    <w:p w14:paraId="0F25D88B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time=time,</w:t>
      </w:r>
    </w:p>
    <w:p w14:paraId="39F108D0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service=service,</w:t>
      </w:r>
    </w:p>
    <w:p w14:paraId="6EEBF5DE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master=master,</w:t>
      </w:r>
    </w:p>
    <w:p w14:paraId="6D442B79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    status=status</w:t>
      </w:r>
    </w:p>
    <w:p w14:paraId="6B44BB76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)</w:t>
      </w:r>
    </w:p>
    <w:p w14:paraId="46D89D78" w14:textId="77777777" w:rsidR="0038505B" w:rsidRPr="0038505B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appointment.save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()</w:t>
      </w:r>
    </w:p>
    <w:p w14:paraId="7DFE09F0" w14:textId="7F1DEB51" w:rsidR="0021466E" w:rsidRPr="0021466E" w:rsidRDefault="0038505B" w:rsidP="0038505B">
      <w:pPr>
        <w:pStyle w:val="1-"/>
        <w:rPr>
          <w:rFonts w:ascii="Consolas" w:hAnsi="Consolas"/>
          <w:sz w:val="19"/>
          <w:szCs w:val="19"/>
          <w:lang w:val="en-US"/>
        </w:rPr>
      </w:pPr>
      <w:r w:rsidRPr="0038505B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self.stdout.write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self.style.SUCCESS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f"Создана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запись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: {</w:t>
      </w:r>
      <w:proofErr w:type="spellStart"/>
      <w:r w:rsidRPr="0038505B">
        <w:rPr>
          <w:rFonts w:ascii="Consolas" w:hAnsi="Consolas"/>
          <w:sz w:val="19"/>
          <w:szCs w:val="19"/>
          <w:lang w:val="en-US"/>
        </w:rPr>
        <w:t>appointment_id</w:t>
      </w:r>
      <w:proofErr w:type="spellEnd"/>
      <w:r w:rsidRPr="0038505B">
        <w:rPr>
          <w:rFonts w:ascii="Consolas" w:hAnsi="Consolas"/>
          <w:sz w:val="19"/>
          <w:szCs w:val="19"/>
          <w:lang w:val="en-US"/>
        </w:rPr>
        <w:t>}"))</w:t>
      </w:r>
    </w:p>
    <w:sectPr w:rsidR="0021466E" w:rsidRPr="0021466E" w:rsidSect="00F0799D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8146" w14:textId="77777777" w:rsidR="00797966" w:rsidRDefault="00797966">
      <w:r>
        <w:separator/>
      </w:r>
    </w:p>
  </w:endnote>
  <w:endnote w:type="continuationSeparator" w:id="0">
    <w:p w14:paraId="2C81BDFF" w14:textId="77777777" w:rsidR="00797966" w:rsidRDefault="007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A10D" w14:textId="77777777" w:rsidR="00797966" w:rsidRDefault="00797966">
      <w:r>
        <w:separator/>
      </w:r>
    </w:p>
  </w:footnote>
  <w:footnote w:type="continuationSeparator" w:id="0">
    <w:p w14:paraId="45683173" w14:textId="77777777" w:rsidR="00797966" w:rsidRDefault="0079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7"/>
  </w:num>
  <w:num w:numId="4">
    <w:abstractNumId w:val="25"/>
  </w:num>
  <w:num w:numId="5">
    <w:abstractNumId w:val="16"/>
  </w:num>
  <w:num w:numId="6">
    <w:abstractNumId w:val="29"/>
  </w:num>
  <w:num w:numId="7">
    <w:abstractNumId w:val="24"/>
  </w:num>
  <w:num w:numId="8">
    <w:abstractNumId w:val="4"/>
  </w:num>
  <w:num w:numId="9">
    <w:abstractNumId w:val="6"/>
  </w:num>
  <w:num w:numId="10">
    <w:abstractNumId w:val="34"/>
  </w:num>
  <w:num w:numId="11">
    <w:abstractNumId w:val="37"/>
    <w:lvlOverride w:ilvl="0">
      <w:startOverride w:val="1"/>
    </w:lvlOverride>
  </w:num>
  <w:num w:numId="12">
    <w:abstractNumId w:val="22"/>
  </w:num>
  <w:num w:numId="13">
    <w:abstractNumId w:val="36"/>
  </w:num>
  <w:num w:numId="14">
    <w:abstractNumId w:val="11"/>
  </w:num>
  <w:num w:numId="15">
    <w:abstractNumId w:val="28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0"/>
  </w:num>
  <w:num w:numId="21">
    <w:abstractNumId w:val="39"/>
  </w:num>
  <w:num w:numId="22">
    <w:abstractNumId w:val="26"/>
  </w:num>
  <w:num w:numId="23">
    <w:abstractNumId w:val="2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1"/>
  </w:num>
  <w:num w:numId="29">
    <w:abstractNumId w:val="15"/>
  </w:num>
  <w:num w:numId="30">
    <w:abstractNumId w:val="42"/>
  </w:num>
  <w:num w:numId="31">
    <w:abstractNumId w:val="40"/>
  </w:num>
  <w:num w:numId="32">
    <w:abstractNumId w:val="23"/>
  </w:num>
  <w:num w:numId="33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0"/>
  </w:num>
  <w:num w:numId="34">
    <w:abstractNumId w:val="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3"/>
  </w:num>
  <w:num w:numId="38">
    <w:abstractNumId w:val="32"/>
  </w:num>
  <w:num w:numId="39">
    <w:abstractNumId w:val="27"/>
  </w:num>
  <w:num w:numId="40">
    <w:abstractNumId w:val="38"/>
  </w:num>
  <w:num w:numId="41">
    <w:abstractNumId w:val="41"/>
  </w:num>
  <w:num w:numId="42">
    <w:abstractNumId w:val="2"/>
  </w:num>
  <w:num w:numId="43">
    <w:abstractNumId w:val="31"/>
  </w:num>
  <w:num w:numId="44">
    <w:abstractNumId w:val="33"/>
  </w:num>
  <w:num w:numId="45">
    <w:abstractNumId w:val="35"/>
  </w:num>
  <w:num w:numId="46">
    <w:abstractNumId w:val="21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05A"/>
    <w:rsid w:val="001F220E"/>
    <w:rsid w:val="001F23D2"/>
    <w:rsid w:val="001F27FD"/>
    <w:rsid w:val="001F396B"/>
    <w:rsid w:val="001F56AE"/>
    <w:rsid w:val="00200CAD"/>
    <w:rsid w:val="00203B88"/>
    <w:rsid w:val="00204923"/>
    <w:rsid w:val="00204A99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37222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8505B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C7A47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3DDF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26D3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97966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16E9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155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4A9"/>
    <w:rsid w:val="00A30DB0"/>
    <w:rsid w:val="00A32D46"/>
    <w:rsid w:val="00A33D18"/>
    <w:rsid w:val="00A344EB"/>
    <w:rsid w:val="00A357AE"/>
    <w:rsid w:val="00A36740"/>
    <w:rsid w:val="00A37AD0"/>
    <w:rsid w:val="00A37CC9"/>
    <w:rsid w:val="00A406A2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2718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4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User</cp:lastModifiedBy>
  <cp:revision>3</cp:revision>
  <cp:lastPrinted>2022-04-10T18:27:00Z</cp:lastPrinted>
  <dcterms:created xsi:type="dcterms:W3CDTF">2025-05-31T09:53:00Z</dcterms:created>
  <dcterms:modified xsi:type="dcterms:W3CDTF">2025-05-31T09:54:00Z</dcterms:modified>
</cp:coreProperties>
</file>