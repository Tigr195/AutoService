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8986" w14:textId="3886EAEA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BFB9F83" w14:textId="2AEED65F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F234984" w14:textId="27A2B94E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высшего профессионального образования</w:t>
      </w:r>
    </w:p>
    <w:p w14:paraId="67C8407E" w14:textId="5B4E6702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 xml:space="preserve">«САМАРСКИЙ </w:t>
      </w:r>
      <w:r>
        <w:rPr>
          <w:color w:val="000000"/>
          <w:sz w:val="28"/>
          <w:szCs w:val="28"/>
        </w:rPr>
        <w:t>НАЦИОНАЛЬНЫЙ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ИССЛЕДОВАТЕЛЬСКИЙ</w:t>
      </w:r>
      <w:r w:rsidRPr="00563D4D">
        <w:rPr>
          <w:color w:val="000000"/>
          <w:sz w:val="28"/>
          <w:szCs w:val="28"/>
        </w:rPr>
        <w:t xml:space="preserve"> УНИВЕРСИТЕТ имени академика С.П.КОРОЛЕВА»</w:t>
      </w:r>
    </w:p>
    <w:p w14:paraId="085EFF10" w14:textId="69D29828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ИНФОРМАТИКИ И КИБЕРНЕТИКИ</w:t>
      </w:r>
    </w:p>
    <w:p w14:paraId="3F6BC1C2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КАФЕДРА ТЕХНИЧЕСКОЙ КИБЕРНЕТИКИ</w:t>
      </w:r>
    </w:p>
    <w:p w14:paraId="23F50B1E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AB836FF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582297D9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BD4B1AF" w14:textId="588CC3A1" w:rsidR="00DD2C06" w:rsidRDefault="00E139F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E70AAB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РАБОТ</w:t>
      </w:r>
      <w:r w:rsidR="00E70AAB">
        <w:rPr>
          <w:color w:val="000000"/>
          <w:sz w:val="28"/>
          <w:szCs w:val="28"/>
        </w:rPr>
        <w:t>Е №</w:t>
      </w:r>
      <w:r w:rsidR="0053408C">
        <w:rPr>
          <w:color w:val="000000"/>
          <w:sz w:val="28"/>
          <w:szCs w:val="28"/>
        </w:rPr>
        <w:t>2</w:t>
      </w:r>
    </w:p>
    <w:p w14:paraId="54CCC53B" w14:textId="0AE11FDE" w:rsidR="001E3949" w:rsidRPr="004F57D8" w:rsidRDefault="001E394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</w:t>
      </w:r>
      <w:r w:rsidRPr="001E394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«</w:t>
      </w:r>
      <w:r w:rsidR="004F57D8">
        <w:rPr>
          <w:color w:val="000000"/>
          <w:sz w:val="28"/>
          <w:szCs w:val="28"/>
        </w:rPr>
        <w:t xml:space="preserve">Разработка </w:t>
      </w:r>
      <w:r w:rsidR="008460C4"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>»</w:t>
      </w:r>
    </w:p>
    <w:p w14:paraId="49B156BF" w14:textId="31AB4358" w:rsidR="00DD2C06" w:rsidRPr="00563D4D" w:rsidRDefault="00E139F9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Д</w:t>
      </w:r>
      <w:r w:rsidR="00DD2C06" w:rsidRPr="00563D4D">
        <w:rPr>
          <w:color w:val="000000"/>
          <w:sz w:val="28"/>
          <w:szCs w:val="28"/>
        </w:rPr>
        <w:t>исциплин</w:t>
      </w:r>
      <w:r>
        <w:rPr>
          <w:color w:val="000000"/>
          <w:sz w:val="28"/>
          <w:szCs w:val="28"/>
        </w:rPr>
        <w:t>а</w:t>
      </w:r>
      <w:r w:rsidRPr="00E70AAB">
        <w:rPr>
          <w:color w:val="000000"/>
          <w:sz w:val="28"/>
          <w:szCs w:val="28"/>
        </w:rPr>
        <w:t>:</w:t>
      </w:r>
      <w:r w:rsidR="00DD2C06" w:rsidRPr="00563D4D">
        <w:rPr>
          <w:color w:val="000000"/>
          <w:sz w:val="28"/>
          <w:szCs w:val="28"/>
        </w:rPr>
        <w:t xml:space="preserve"> «</w:t>
      </w:r>
      <w:r w:rsidR="007401CA">
        <w:rPr>
          <w:color w:val="000000"/>
          <w:sz w:val="28"/>
          <w:szCs w:val="28"/>
        </w:rPr>
        <w:t>Технологии сетевого программирования</w:t>
      </w:r>
      <w:r w:rsidR="00DD2C06" w:rsidRPr="00563D4D">
        <w:rPr>
          <w:color w:val="000000"/>
          <w:sz w:val="28"/>
          <w:szCs w:val="28"/>
        </w:rPr>
        <w:t>»</w:t>
      </w:r>
    </w:p>
    <w:p w14:paraId="15E22635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FE08384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32224A4" w14:textId="77777777" w:rsidR="00DD2C06" w:rsidRDefault="00DD2C06" w:rsidP="00DD2C06">
      <w:pPr>
        <w:jc w:val="center"/>
        <w:rPr>
          <w:color w:val="000000"/>
          <w:sz w:val="28"/>
          <w:szCs w:val="28"/>
        </w:rPr>
      </w:pPr>
    </w:p>
    <w:p w14:paraId="7E820B3F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0E3C35D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139DD604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02F29EB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3819838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EFDD791" w14:textId="77777777" w:rsidR="00E70AAB" w:rsidRPr="006C0D69" w:rsidRDefault="00E70AAB" w:rsidP="00DD2C06">
      <w:pPr>
        <w:jc w:val="center"/>
        <w:rPr>
          <w:color w:val="000000"/>
          <w:sz w:val="28"/>
          <w:szCs w:val="28"/>
        </w:rPr>
      </w:pPr>
    </w:p>
    <w:p w14:paraId="4FE45835" w14:textId="05293D36" w:rsidR="00DD2C06" w:rsidRPr="006C0D69" w:rsidRDefault="00DD2C06" w:rsidP="00DD2C06">
      <w:pPr>
        <w:tabs>
          <w:tab w:val="left" w:pos="6804"/>
        </w:tabs>
        <w:ind w:left="482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 xml:space="preserve"> </w:t>
      </w:r>
      <w:proofErr w:type="spellStart"/>
      <w:r w:rsidR="00513236">
        <w:rPr>
          <w:color w:val="000000"/>
          <w:sz w:val="28"/>
          <w:szCs w:val="28"/>
        </w:rPr>
        <w:t>Ашугян</w:t>
      </w:r>
      <w:proofErr w:type="spellEnd"/>
      <w:r w:rsidR="00513236">
        <w:rPr>
          <w:color w:val="000000"/>
          <w:sz w:val="28"/>
          <w:szCs w:val="28"/>
        </w:rPr>
        <w:t xml:space="preserve"> Т.А</w:t>
      </w:r>
      <w:r>
        <w:rPr>
          <w:color w:val="000000"/>
          <w:sz w:val="28"/>
          <w:szCs w:val="28"/>
        </w:rPr>
        <w:t>.</w:t>
      </w:r>
      <w:r w:rsidRPr="006C0D69">
        <w:rPr>
          <w:color w:val="000000"/>
          <w:sz w:val="28"/>
          <w:szCs w:val="28"/>
        </w:rPr>
        <w:t>, гр.630</w:t>
      </w:r>
      <w:r>
        <w:rPr>
          <w:color w:val="000000"/>
          <w:sz w:val="28"/>
          <w:szCs w:val="28"/>
        </w:rPr>
        <w:t>3</w:t>
      </w:r>
    </w:p>
    <w:p w14:paraId="0618BEAE" w14:textId="46C3EA40" w:rsidR="00DD2C06" w:rsidRPr="006C0D69" w:rsidRDefault="00DD2C06" w:rsidP="00DD2C06">
      <w:pPr>
        <w:tabs>
          <w:tab w:val="left" w:pos="6804"/>
          <w:tab w:val="left" w:pos="8647"/>
        </w:tabs>
        <w:ind w:left="4820" w:right="85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 xml:space="preserve">Проверил: </w:t>
      </w:r>
      <w:proofErr w:type="spellStart"/>
      <w:r w:rsidR="00E139F9">
        <w:rPr>
          <w:color w:val="000000"/>
          <w:sz w:val="28"/>
          <w:szCs w:val="28"/>
        </w:rPr>
        <w:t>Кашапов</w:t>
      </w:r>
      <w:proofErr w:type="spellEnd"/>
      <w:r w:rsidRPr="006C0D69">
        <w:rPr>
          <w:color w:val="000000"/>
          <w:sz w:val="28"/>
          <w:szCs w:val="28"/>
        </w:rPr>
        <w:t xml:space="preserve"> </w:t>
      </w:r>
      <w:r w:rsidR="00E139F9">
        <w:rPr>
          <w:color w:val="000000"/>
          <w:sz w:val="28"/>
          <w:szCs w:val="28"/>
        </w:rPr>
        <w:t>А</w:t>
      </w:r>
      <w:r w:rsidRPr="006C0D69">
        <w:rPr>
          <w:color w:val="000000"/>
          <w:sz w:val="28"/>
          <w:szCs w:val="28"/>
        </w:rPr>
        <w:t>.</w:t>
      </w:r>
      <w:r w:rsidR="00E139F9">
        <w:rPr>
          <w:color w:val="000000"/>
          <w:sz w:val="28"/>
          <w:szCs w:val="28"/>
        </w:rPr>
        <w:t>И</w:t>
      </w:r>
      <w:r w:rsidRPr="006C0D69">
        <w:rPr>
          <w:color w:val="000000"/>
          <w:sz w:val="28"/>
          <w:szCs w:val="28"/>
        </w:rPr>
        <w:t>.</w:t>
      </w:r>
    </w:p>
    <w:p w14:paraId="157576EB" w14:textId="6B162D39" w:rsidR="00DD2C06" w:rsidRPr="00513236" w:rsidRDefault="00DD2C06" w:rsidP="00025DC8">
      <w:pPr>
        <w:tabs>
          <w:tab w:val="left" w:pos="6804"/>
        </w:tabs>
        <w:jc w:val="center"/>
        <w:rPr>
          <w:color w:val="000000"/>
          <w:sz w:val="28"/>
          <w:szCs w:val="28"/>
        </w:rPr>
      </w:pPr>
    </w:p>
    <w:p w14:paraId="1546DA5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B28AE2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C7E3B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4D5A9D8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3A15740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2CF4F1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23663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3DBE85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8C92406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C49C743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11BE14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19C133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80F41B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BB93BC7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BB2E280" w14:textId="77777777" w:rsidR="00DD2C06" w:rsidRPr="00F0799D" w:rsidRDefault="00DD2C06" w:rsidP="001E3949">
      <w:pPr>
        <w:jc w:val="center"/>
        <w:rPr>
          <w:color w:val="000000"/>
          <w:sz w:val="28"/>
          <w:szCs w:val="28"/>
        </w:rPr>
      </w:pPr>
    </w:p>
    <w:p w14:paraId="66A744D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0DD88E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200E3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7AC6DA2" w14:textId="5F2ED1F5" w:rsidR="003F59C8" w:rsidRPr="00F0799D" w:rsidRDefault="00DD2C06" w:rsidP="00DD2C06">
      <w:pPr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Самара 20</w:t>
      </w:r>
      <w:r>
        <w:rPr>
          <w:color w:val="000000"/>
          <w:sz w:val="28"/>
          <w:szCs w:val="28"/>
        </w:rPr>
        <w:t>25</w:t>
      </w:r>
    </w:p>
    <w:p w14:paraId="07E1F54C" w14:textId="77777777" w:rsidR="00466139" w:rsidRDefault="00466139" w:rsidP="003B5E88">
      <w:pPr>
        <w:pStyle w:val="aff0"/>
      </w:pPr>
      <w:bookmarkStart w:id="0" w:name="_Toc419299846"/>
      <w:bookmarkStart w:id="1" w:name="_Toc419300618"/>
      <w:bookmarkStart w:id="2" w:name="_Toc419322231"/>
      <w:bookmarkStart w:id="3" w:name="_Toc419495476"/>
      <w:bookmarkStart w:id="4" w:name="_Toc419495556"/>
      <w:bookmarkStart w:id="5" w:name="_Toc419495644"/>
      <w:bookmarkStart w:id="6" w:name="_Toc102385401"/>
      <w:bookmarkStart w:id="7" w:name="_Toc102388283"/>
      <w:bookmarkStart w:id="8" w:name="_Toc102389587"/>
      <w:bookmarkStart w:id="9" w:name="_Toc102425291"/>
      <w:bookmarkStart w:id="10" w:name="_Toc102485618"/>
      <w:r w:rsidRPr="00B9237C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EndPr/>
      <w:sdtContent>
        <w:p w14:paraId="0F0F30ED" w14:textId="44C57A74" w:rsidR="007614D7" w:rsidRDefault="00F278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593793" w:history="1">
            <w:r w:rsidR="007614D7" w:rsidRPr="0057197F">
              <w:rPr>
                <w:rStyle w:val="af"/>
              </w:rPr>
              <w:t>Введение</w:t>
            </w:r>
            <w:r w:rsidR="007614D7">
              <w:rPr>
                <w:webHidden/>
              </w:rPr>
              <w:tab/>
            </w:r>
            <w:r w:rsidR="007614D7">
              <w:rPr>
                <w:webHidden/>
              </w:rPr>
              <w:fldChar w:fldCharType="begin"/>
            </w:r>
            <w:r w:rsidR="007614D7">
              <w:rPr>
                <w:webHidden/>
              </w:rPr>
              <w:instrText xml:space="preserve"> PAGEREF _Toc199593793 \h </w:instrText>
            </w:r>
            <w:r w:rsidR="007614D7">
              <w:rPr>
                <w:webHidden/>
              </w:rPr>
            </w:r>
            <w:r w:rsidR="007614D7">
              <w:rPr>
                <w:webHidden/>
              </w:rPr>
              <w:fldChar w:fldCharType="separate"/>
            </w:r>
            <w:r w:rsidR="007614D7">
              <w:rPr>
                <w:webHidden/>
              </w:rPr>
              <w:t>16</w:t>
            </w:r>
            <w:r w:rsidR="007614D7">
              <w:rPr>
                <w:webHidden/>
              </w:rPr>
              <w:fldChar w:fldCharType="end"/>
            </w:r>
          </w:hyperlink>
        </w:p>
        <w:p w14:paraId="54D4BA4E" w14:textId="5FDAE4D8" w:rsidR="007614D7" w:rsidRDefault="007614D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3794" w:history="1">
            <w:r w:rsidRPr="0057197F">
              <w:rPr>
                <w:rStyle w:val="af"/>
              </w:rPr>
              <w:t xml:space="preserve">1 Структура </w:t>
            </w:r>
            <w:r w:rsidRPr="0057197F">
              <w:rPr>
                <w:rStyle w:val="af"/>
                <w:lang w:val="en-US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_Toc199593794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FFC23BD" w14:textId="468156FA" w:rsidR="007614D7" w:rsidRDefault="007614D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3795" w:history="1">
            <w:r w:rsidRPr="0057197F">
              <w:rPr>
                <w:rStyle w:val="af"/>
              </w:rPr>
              <w:t>2 Обработка запросов и маршрутизация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_Toc199593795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6F40EF6" w14:textId="6B62E381" w:rsidR="007614D7" w:rsidRDefault="007614D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3796" w:history="1">
            <w:r w:rsidRPr="0057197F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_Toc199593796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BEEAC3D" w14:textId="4D8A600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797" w:history="1">
            <w:r w:rsidRPr="0057197F">
              <w:rPr>
                <w:rStyle w:val="af"/>
                <w:noProof/>
              </w:rPr>
              <w:t xml:space="preserve">Ссылка на </w:t>
            </w:r>
            <w:r w:rsidRPr="0057197F">
              <w:rPr>
                <w:rStyle w:val="af"/>
                <w:noProof/>
                <w:lang w:val="en-US"/>
              </w:rPr>
              <w:t>GitHub</w:t>
            </w:r>
            <w:r w:rsidRPr="0057197F">
              <w:rPr>
                <w:rStyle w:val="af"/>
                <w:noProof/>
              </w:rPr>
              <w:t xml:space="preserve"> с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74D4" w14:textId="12351606" w:rsidR="007614D7" w:rsidRDefault="007614D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3798" w:history="1">
            <w:r w:rsidRPr="0057197F">
              <w:rPr>
                <w:rStyle w:val="af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_Toc199593798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C58CC98" w14:textId="5C72DBB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799" w:history="1">
            <w:r w:rsidRPr="0057197F">
              <w:rPr>
                <w:rStyle w:val="af"/>
                <w:noProof/>
              </w:rPr>
              <w:t>Код</w:t>
            </w:r>
            <w:r w:rsidRPr="0057197F">
              <w:rPr>
                <w:rStyle w:val="af"/>
                <w:noProof/>
                <w:lang w:val="en-US"/>
              </w:rPr>
              <w:t xml:space="preserve"> </w:t>
            </w:r>
            <w:r w:rsidRPr="0057197F">
              <w:rPr>
                <w:rStyle w:val="af"/>
                <w:noProof/>
              </w:rPr>
              <w:t>файла</w:t>
            </w:r>
            <w:r w:rsidRPr="0057197F">
              <w:rPr>
                <w:rStyle w:val="af"/>
                <w:noProof/>
                <w:lang w:val="en-US"/>
              </w:rPr>
              <w:t xml:space="preserve"> “serializers.py”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CC7F" w14:textId="7B69D43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0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datetime import time, date,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DF8F" w14:textId="6AB5C65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0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rest_framework import serializers,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2600" w14:textId="7A1B85D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0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.models import Client, Master, Service,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988D" w14:textId="07484FA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0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django.contrib.auth.models import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4F29" w14:textId="37D43F9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0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UserSerializer(serializers.ModelSerializer):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AE22" w14:textId="354D418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0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Meta: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512E" w14:textId="49BE53B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0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model =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0AE2" w14:textId="6AA1513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0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fields = ['login', 'password', 'is_client', 'is_master']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94A49" w14:textId="56D4459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0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ClientRegisterSerializer(serializers.ModelSerializer):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9641" w14:textId="270E70D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0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username = serializers.CharField(write_only=True)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1D3E" w14:textId="303CDE0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1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password = serializers.CharField(write_only=True)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C75E" w14:textId="15D14BF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1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Meta: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0DBC" w14:textId="6179C96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1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model =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9BB3" w14:textId="48C90A4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1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fields = ['username', 'password', 'name', 'phone']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D08E" w14:textId="5323B86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1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create(self, validated_data):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D013" w14:textId="7FFB088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1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username = validated_data.pop('username')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1F60" w14:textId="48D1507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1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password = validated_data.pop('password')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81BC" w14:textId="037E1E1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1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 = User.objects.create_user(username=username, password=password)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FDAA" w14:textId="4BB2513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1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client = Client.objects.create(user=user, **validated_data)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199C" w14:textId="6F4B7C1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1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27A6" w14:textId="5BC023F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2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MasterSerializer(serializers.ModelSerializer):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8EB10" w14:textId="193F4B8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2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Meta: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A3E5" w14:textId="24C1F61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2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model =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2754A" w14:textId="6185D91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2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fields = '__all__'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5D57" w14:textId="635EDBA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2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ServiceSerializer(serializers.ModelSerializer):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BB0F" w14:textId="242058D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2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Meta: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E9DE" w14:textId="508268C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2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model =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C50F" w14:textId="3FC2DF7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2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fields = '__all__'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C15E" w14:textId="14D112F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2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AppointmentSerializer(serializers.ModelSerializer):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02CB" w14:textId="6B66B81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2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client_name = serializers.CharField(source='client.name', read_only=True)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292C" w14:textId="1E17A34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3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master_name = serializers.CharField(source='master.full_name', read_only=True)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24789" w14:textId="7D0978C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3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service_info = serializers.CharField(source='service.info', read_only=True)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48B4" w14:textId="3772BC7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3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Meta: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1DDA" w14:textId="2EB88F0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3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model =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DC6F" w14:textId="7892A48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3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fields = [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568E" w14:textId="6756CF7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3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'id', 'client', 'client_name',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6352" w14:textId="70EBC30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3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'master', 'master_name',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238B" w14:textId="1B967C6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3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'service_info',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74C5" w14:textId="340019C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3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'date', 'time', 'status'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8B45" w14:textId="311B2EA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3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D0DF" w14:textId="43B5782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4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AppointmentCreateSerializer(serializers.ModelSerializer):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F01F" w14:textId="4BA3CE3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4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time = serializers.TimeField(format='%H:%M', input_formats=['%H:%M', '%H:%M:%S'])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D1DE" w14:textId="1DAB706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4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Meta: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0E30" w14:textId="7D178F3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4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model =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076D" w14:textId="22C1A27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4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fields = ['date', 'time', 'service', 'master']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9BF14" w14:textId="2EA7502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4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validate(self, data):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4646B" w14:textId="0DC8CE6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4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selected_date = data['date']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23FA" w14:textId="7966C2A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4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selected_time = data['time']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161E" w14:textId="41F30C3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4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master = data['master']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F771C" w14:textId="4E1601C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4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selected_date_str = "2025-05-30"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2A8A" w14:textId="11B3B04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5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selected_date = datetime.strptime(selected_date_str, "%Y-%m-%d").date()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1C0E8" w14:textId="61BEDCE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5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selected_date &lt; date.today():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56C7" w14:textId="686B6BE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5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raise serializers.ValidationError({'date': 'Дата не может быть в прошлом.'})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E99C" w14:textId="624D1C4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5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exists = Appointment.objects.filter(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CCED" w14:textId="0F88782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5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master=master,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9656" w14:textId="09CE05E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5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date=selected_date,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2CFE" w14:textId="6111363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5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time=selected_time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FE9E" w14:textId="1C8D7E2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5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).exists()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ADEA" w14:textId="0221C89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5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exists: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5E4E5" w14:textId="7461C34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5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raise serializers.ValidationError({'time': 'Мастер уже занят на это время.'})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D479" w14:textId="608EFC9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6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F10A" w14:textId="711774E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6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create(self, validated_data):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C042" w14:textId="70EF654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6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Appointment.objects.create(client=self.context['request'].user.client, **validated_data)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8397" w14:textId="7F62E23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63" w:history="1">
            <w:r w:rsidRPr="0057197F">
              <w:rPr>
                <w:rStyle w:val="af"/>
                <w:noProof/>
              </w:rPr>
              <w:t>Код</w:t>
            </w:r>
            <w:r w:rsidRPr="0057197F">
              <w:rPr>
                <w:rStyle w:val="af"/>
                <w:noProof/>
                <w:lang w:val="en-US"/>
              </w:rPr>
              <w:t xml:space="preserve"> </w:t>
            </w:r>
            <w:r w:rsidRPr="0057197F">
              <w:rPr>
                <w:rStyle w:val="af"/>
                <w:noProof/>
              </w:rPr>
              <w:t>файла</w:t>
            </w:r>
            <w:r w:rsidRPr="0057197F">
              <w:rPr>
                <w:rStyle w:val="af"/>
                <w:noProof/>
                <w:lang w:val="en-US"/>
              </w:rPr>
              <w:t xml:space="preserve"> “views.py”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E2A3" w14:textId="598F49E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6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datetime import datetime, timezone, timedelta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7C8E" w14:textId="64CB33C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6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django.contrib.auth import login, authenticate, update_session_auth_hash,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184C" w14:textId="532F76F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6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django.contrib.auth.decorators import login_required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2E4BD" w14:textId="442737E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6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django.contrib.auth.password_validation import validate_password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E0B4B" w14:textId="2867D7E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6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django.core.exceptions import ValidationError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ED8C" w14:textId="5AE9958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6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django.shortcuts import render, 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D01A2" w14:textId="6C4F1F0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7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django.utils.timezone import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45B4C" w14:textId="69580B3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7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django.views.decorators.csrf import csrf_exempt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5C56" w14:textId="3C7F6EB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7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rest_framework import viewsets,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0E1B" w14:textId="67C16A6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7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rest_framework.permissions import IsAuthenticated, IsAdminUser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0ADC" w14:textId="0FE40DF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7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rest_framework.views import APIView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66B9" w14:textId="1F200AD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7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rest_framework.response import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2A803" w14:textId="03E3BD9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7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rest_framework_simplejwt.exceptions import TokenError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6F02" w14:textId="2EE75BE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7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.models import Client, Master, Service,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5321" w14:textId="32F20E7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7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.permissions import IsClient, IsMaster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E3B1" w14:textId="524F594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7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.serializers import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DAD1" w14:textId="2D80AA0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8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rest_framework_simplejwt.tokens import RefreshToken, AccessToken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2B6A" w14:textId="1E69151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8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from django.contrib.auth.models import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50C9" w14:textId="245F2A9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8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check_and_refresh_token(request):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C003F" w14:textId="3406287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8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access_token = request.session.get('access_token')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2077" w14:textId="04274F1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8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refresh_token = request.session.get('refresh_token')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5C2F" w14:textId="166AB92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8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not access_token or not refresh_token: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4095" w14:textId="483713C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8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logout(request)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4EDF" w14:textId="2779169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8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AA70" w14:textId="5A02344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8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53F9" w14:textId="5F9C52D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8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access = AccessToken(access_token)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E1D4B" w14:textId="4B895C9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9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access['exp'] &lt; datetime.now(timezone.utc).timestamp():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BC09" w14:textId="35D370B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9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raise TokenError("Access token expired")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6D6E" w14:textId="2EEE822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9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True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C55D" w14:textId="69C2365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9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except TokenError: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67A9" w14:textId="0B9D077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9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A74B" w14:textId="4D67A75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9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refresh = RefreshToken(refresh_token)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1CD7A" w14:textId="724621C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9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new_access = refresh.access_token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8402" w14:textId="40CEE10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9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request.session['access_token'] = str(new_access)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0D87" w14:textId="5E90EC0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9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True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D4DB" w14:textId="60D263F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89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except TokenError: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7CBF" w14:textId="3EA866E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0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logout(request)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8528" w14:textId="1A173C7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0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0AE0" w14:textId="5456708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0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generate_time_slots(start='09:00', end='18:00', step_minutes=30):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07D2" w14:textId="4258205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0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slots = 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D1F7" w14:textId="71E6AD3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0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current_dt = datetime.combine(date.today(), datetime.strptime(start, "%H:%M").time())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BFEE" w14:textId="5E4937D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0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end_dt = datetime.combine(date.today(), datetime.strptime(end, "%H:%M").time())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E714" w14:textId="525610F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0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while current_dt &lt;= end_dt: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A709" w14:textId="1F0B0E4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0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slots.append(current_dt.time())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C3A9" w14:textId="6856C08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0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current_dt += timedelta(minutes=step_minutes)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F77E" w14:textId="436D90A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0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slots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9974" w14:textId="052B6CA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1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# class ClientViewSet(viewsets.ModelViewSet):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DA93" w14:textId="4A28668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1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#     queryset = Client.objects.all()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EE4D" w14:textId="34DC0D1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1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#     serializer_class = ClientRegisterSerializer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E2F3" w14:textId="498C7C4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1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MasterViewSet(viewsets.ModelViewSet):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8274" w14:textId="64693C9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1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permission_classes = [IsAdminUser]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97DA" w14:textId="6C1BAFA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1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queryset = Master.objects.all()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357A" w14:textId="40CCD3E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1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serializer_class = MasterSerializer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5466" w14:textId="2A97C8F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1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ServiceViewSet(viewsets.ReadOnlyModelViewSet):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A70B" w14:textId="49F5200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1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queryset = Service.objects.all()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309B" w14:textId="554ED1C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1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serializer_class = ServiceSerializer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7B76" w14:textId="1B003B4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2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AppointmentViewSet(viewsets.ModelViewSet):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067B" w14:textId="502A2D4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2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queryset = Appointment.objects.all()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6164" w14:textId="65443EA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2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serializer_class = AppointmentSerializer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28D2" w14:textId="26CBEB9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2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ServiceListView(APIView):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E4EB" w14:textId="2A24DF2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2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get(self, 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E31D" w14:textId="6FBEFA0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2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services = Service.objects.all()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9DE8" w14:textId="41C07A7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2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serializer = ServiceSerializer(services, many=True)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CD56" w14:textId="560BC75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2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Response(serializer.data)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200E" w14:textId="1B23215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2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MyAppointmentsView(APIView):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7B54" w14:textId="43CB0DF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2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permission_classes = [IsAuthenticated]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E882" w14:textId="28E8F46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3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get(self, 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9665" w14:textId="3E20A6B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3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 = request.user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925C" w14:textId="0B4EF25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3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hasattr(user, 'client'):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99C07" w14:textId="059DA54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3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appointments = Appointment.objects.filter(client=user.client)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92C2" w14:textId="159F187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3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elif hasattr(user, 'master'):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EAA0" w14:textId="53EF7CB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3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appointments = Appointment.objects.filter(master=user.master)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E745" w14:textId="02C4F2D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3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else</w:t>
            </w:r>
            <w:r w:rsidRPr="0057197F">
              <w:rPr>
                <w:rStyle w:val="af"/>
                <w:rFonts w:ascii="Consolas" w:hAnsi="Consolas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3886" w14:textId="6BB531E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3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</w:t>
            </w:r>
            <w:r w:rsidRPr="0057197F">
              <w:rPr>
                <w:rStyle w:val="af"/>
                <w:rFonts w:ascii="Consolas" w:hAnsi="Consolas"/>
                <w:noProof/>
              </w:rPr>
              <w:t xml:space="preserve"> </w:t>
            </w:r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Response</w:t>
            </w:r>
            <w:r w:rsidRPr="0057197F">
              <w:rPr>
                <w:rStyle w:val="af"/>
                <w:rFonts w:ascii="Consolas" w:hAnsi="Consolas"/>
                <w:noProof/>
              </w:rPr>
              <w:t>({'</w:t>
            </w:r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error</w:t>
            </w:r>
            <w:r w:rsidRPr="0057197F">
              <w:rPr>
                <w:rStyle w:val="af"/>
                <w:rFonts w:ascii="Consolas" w:hAnsi="Consolas"/>
                <w:noProof/>
              </w:rPr>
              <w:t xml:space="preserve">': 'Пользователь не является ни клиентом, ни мастером'}, </w:t>
            </w:r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status</w:t>
            </w:r>
            <w:r w:rsidRPr="0057197F">
              <w:rPr>
                <w:rStyle w:val="af"/>
                <w:rFonts w:ascii="Consolas" w:hAnsi="Consolas"/>
                <w:noProof/>
              </w:rPr>
              <w:t>=403)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738E" w14:textId="2E61E74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3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serializer = AppointmentSerializer(appointments.order_by("date", "time"), many=True)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C044" w14:textId="50D7E54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3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Response(serializer.data)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B496" w14:textId="1A42AFB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4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ClientRegisterView(APIView):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CE10" w14:textId="446F35B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4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post(self, 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010B" w14:textId="04F8E4D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4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serializer = ClientRegisterSerializer(data=request.data)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FCE8" w14:textId="7721E48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4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serializer.is_valid():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1824" w14:textId="57F205B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4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serializer.save()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D7FA" w14:textId="4D28470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4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Response({'message': 'Клиент зарегистрирован'}, status=status.HTTP_201_CREATED)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3C75" w14:textId="18008AC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4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Response(serializer.errors, status=status.HTTP_400_BAD_REQUEST)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158B" w14:textId="000964A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4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LoginView(APIView):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4DF3" w14:textId="26BD088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4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post(self, 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3A58" w14:textId="46398E3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4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login = request.data.get('login')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1E5A" w14:textId="7E661E7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5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password = request.data.get('password')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617A" w14:textId="7CE22B2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5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 = authenticate(request, username=login, password=password)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45AF" w14:textId="5A62896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5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user is None: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258A" w14:textId="1409F4E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5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Response({'error': 'Неверный логин или пароль'}, status=401)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E63D" w14:textId="72F3EF4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5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user.is_client: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9A76" w14:textId="271AA30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5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user_type = 'client'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74B7" w14:textId="0D30F1A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5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elif user.is_master: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74DC6" w14:textId="62129DC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5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user_type = 'master'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6EBD" w14:textId="65B539E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5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F8EA" w14:textId="145A6E3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5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user_type = 'unknown'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01F2" w14:textId="567257D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6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refresh = RefreshToken.for_user(user)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920E" w14:textId="45447AD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6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refresh['user_type'] = user_type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807B8" w14:textId="1E325E3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6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access = refresh.access_token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CF25" w14:textId="6286A88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6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AC37" w14:textId="6E9714E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6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'refresh': str(refresh),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7D0C" w14:textId="755A38E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6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'access': str(access),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D847" w14:textId="42EBDF8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6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'user_type': user_type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E7FF" w14:textId="19E348F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6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}, status=status.HTTP_200_OK)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F110" w14:textId="486468F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6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ChangePasswordView(APIView):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BAF9" w14:textId="12F2566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6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permission_classes = [IsAuthenticated]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92DD" w14:textId="3504129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7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post(self, 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3E8CD" w14:textId="0524D01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7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 = request.user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C302" w14:textId="391ED06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7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old_password = request.data.get("old_password")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08F4" w14:textId="7D88D4F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7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new_password = request.data.get("new_password")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61B0" w14:textId="51A5A1C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7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not user.check_password(old_password):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9041" w14:textId="17707D5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7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Response({"detail": "Неверный текущий пароль"}, status=status.HTTP_400_BAD_REQUEST)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D5FE" w14:textId="68EF439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7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not new_password: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5CF3" w14:textId="463E071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7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Response({"detail": "Новый пароль не может быть пустым"}, status=status.HTTP_400_BAD_REQUEST)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8A81" w14:textId="5313369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7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old_password == new_password: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417F" w14:textId="147DC6B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7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Response({"detail": "Новый пароль не должен совпадать с текущим"}, status=status.HTTP_400_BAD_REQUEST)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5551" w14:textId="1C2D149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8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D666" w14:textId="67D4FBC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8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validate_password(new_password,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D5F4" w14:textId="33AC52B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8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except ValidationError as 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D5BE" w14:textId="40E5231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8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Response({"detail": e.messages}, status=status.HTTP_400_BAD_REQUEST)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CDA3" w14:textId="087DA26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8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user.set_password(new_password)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CA8C" w14:textId="1A8F0DC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8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user.save()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18A6" w14:textId="21583B0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8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Response({"detail": "Пароль успешно изменён"})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D9690" w14:textId="6941BB7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8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LogoutView(APIView):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C857" w14:textId="2FB2436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8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permission_classes = [IsAuthenticated]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63A9" w14:textId="098B039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8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post(self, 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0AC1" w14:textId="72AAD9F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9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8F70" w14:textId="4A065A1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9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refresh_token = request.data["refresh"]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A928" w14:textId="1A31AEC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9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token = RefreshToken(refresh_token)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4BD5" w14:textId="66B11A6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9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token.blacklist()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AFE39" w14:textId="39CD19A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9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Response({"detail": "Вы успешно вышли из системы"}, status=status.HTTP_205_RESET_CONTENT)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B45D" w14:textId="0524BD0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9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except Exception: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1D97" w14:textId="16C19B8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9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Response({"detail": "Ошибка отзыва токена"}, status=status.HTTP_400_BAD_REQUEST)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0078" w14:textId="62B2FC6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9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class ClientAppointmentCreateView(APIView):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FAE5" w14:textId="40234DA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9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permission_classes = [IsAuthenticated, IsClient]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1468" w14:textId="4A76028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399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post(self, 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C53B" w14:textId="00A43FC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0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serializer = AppointmentCreateSerializer(data=request.data, context={'request': request})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2E0A" w14:textId="01A871A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0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serializer.is_valid():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2C05" w14:textId="57C19CF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0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serializer.save()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955A" w14:textId="6327F89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0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Response({'detail': 'Запись успешно создана'}, status=status.HTTP_201_CREATED)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A039" w14:textId="7451DD3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0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Response(serializer.errors, status=status.HTTP_400_BAD_REQUEST)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66E5E" w14:textId="3AAFF8C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0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# 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E6D0" w14:textId="5838D99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0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@csrf_exempt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8B29" w14:textId="1928DAE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0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register_view(request):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7651" w14:textId="486F552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0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request.method == 'POST':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D3C6" w14:textId="3F89AE8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0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name = request.POST.get('name')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1E4F" w14:textId="6CDBB71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1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phone = request.POST.get('phone')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8C34" w14:textId="689CA1C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1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login_ = request.POST.get('login')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4FA7" w14:textId="7648CA1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1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password = request.POST.get('password')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8C50" w14:textId="412772C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1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User.objects.filter(username=login_).exists():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C050" w14:textId="1E2FD93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1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render(request, 'register.html', {'error': 'Логин уже занят'})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A272" w14:textId="183533F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1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 = User.objects.create_user(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99AC" w14:textId="09CE08C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1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username=login_,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1466A" w14:textId="180F585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1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password=password,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FC57" w14:textId="5D6503D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1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7969" w14:textId="1A4B7DC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1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user.is_client = True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88E4" w14:textId="6F094B2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2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user.save()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3AD7" w14:textId="55A84CC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2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Client.objects.create(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23CC" w14:textId="0DF0642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2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user=user,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0CD8" w14:textId="4CC1498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2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name=name,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9C1A" w14:textId="2494468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2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phone=phone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F5EED" w14:textId="222DD45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2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5688" w14:textId="2E3AD60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2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redirect('login')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6E3C" w14:textId="6DC75A8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2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render(request, 'register.html')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C193" w14:textId="5F3E30D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2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login_view(request):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ECB6" w14:textId="2F5B6DD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2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request.method == 'POST':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C075" w14:textId="4C47BCC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3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login_ = request.POST.get('login')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2723" w14:textId="6CDE36A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3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password = request.POST.get('password')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7535C" w14:textId="414C60A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3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 = authenticate(request, username=login_, password=password)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F51F" w14:textId="4619DAD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3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user is not None: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741D" w14:textId="041D56B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3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login(request,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4BD0" w14:textId="5C3CF03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3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refresh = RefreshToken.for_user(user)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24C8" w14:textId="5A570B5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3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request.session['access_token'] = str(refresh.access_token)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CEBAA" w14:textId="79E847C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3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request.session['refresh_token'] = str(refresh)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BEE3" w14:textId="5EE63D7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3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user.is_superuser or user.is_staff: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D40B" w14:textId="76C363F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3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redirect('admin_dashboard')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9212" w14:textId="14724A1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4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redirect('services')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A1D8" w14:textId="3307606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4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A521" w14:textId="62350F2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4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render(request, 'login.html', {'error': 'Неверный логин или пароль'})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854E" w14:textId="0633BF8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4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render(request, 'login.html')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E286" w14:textId="125CE53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4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@login_required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E959" w14:textId="237A90E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4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appointments_view(request):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DDCA" w14:textId="31184C7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4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not check_and_refresh_token(request):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6752" w14:textId="5E60660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4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redirect('login')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A5EF" w14:textId="2264EAE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4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 = request.user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7FF2" w14:textId="70D23CF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4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hasattr(user, 'client'):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0A47" w14:textId="4B2C37D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5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appointments = Appointment.objects.filter(client=user.client).order_by("date", "time")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3BCF" w14:textId="7EF9B0E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5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elif hasattr(user, 'master'):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2AF9" w14:textId="1598250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5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appointments = Appointment.objects.filter(master=user.master).order_by("date", "time")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A63D5" w14:textId="04A7F19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5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9FE6" w14:textId="68D869F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5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appointments = 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F2E7" w14:textId="6DCADB8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5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render(request, 'appointments.html', {'appointments': appointments})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522D" w14:textId="4A3B1BD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5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@login_required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3C0C" w14:textId="1BC01D7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5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appointment_create_view(request):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7EF0" w14:textId="597C903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5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not hasattr(request.user, 'client'):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8A36" w14:textId="4F5009C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5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redirect('appointments')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B2F53" w14:textId="118F46A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6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services = Service.objects.all()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9111" w14:textId="3D189C5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6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masters = Master.objects.all()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1436" w14:textId="5F1347F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6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time_slots = None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500E" w14:textId="7CF2B56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6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errors = None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0D44" w14:textId="5CFAA09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6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selected_date = ''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EBDED" w14:textId="5F8ED02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6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selected_master = ''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E6DE" w14:textId="37911C3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6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request.method == 'GET':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AE37" w14:textId="6088FB7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6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selected_date = request.GET.get('date')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319D" w14:textId="434D85E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6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selected_master = request.GET.get('master')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03A7" w14:textId="635FC66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6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selected_date and selected_master: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F4EC" w14:textId="657FA3C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7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DC66" w14:textId="4EE5381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7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date_obj = datetime.strptime(selected_date, "%Y-%m-%d").date()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06A7" w14:textId="4311146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7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date_obj &lt; date.today():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0717" w14:textId="5E75D9F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7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errors</w:t>
            </w:r>
            <w:r w:rsidRPr="0057197F">
              <w:rPr>
                <w:rStyle w:val="af"/>
                <w:rFonts w:ascii="Consolas" w:hAnsi="Consolas"/>
                <w:noProof/>
              </w:rPr>
              <w:t xml:space="preserve"> = {'</w:t>
            </w:r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date</w:t>
            </w:r>
            <w:r w:rsidRPr="0057197F">
              <w:rPr>
                <w:rStyle w:val="af"/>
                <w:rFonts w:ascii="Consolas" w:hAnsi="Consolas"/>
                <w:noProof/>
              </w:rPr>
              <w:t>': ['Нельзя выбрать прошедшую дату.']}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CFB3" w14:textId="09A317D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7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F7C4" w14:textId="385925C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7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master = Master.objects.get(id=selected_master)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1011" w14:textId="5E55AF1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7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all_slots = generate_time_slots()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2B60" w14:textId="1F2015C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7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busy_slots = Appointment.objects.filter(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DB7D" w14:textId="4675666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7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date=date_obj,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2D8A" w14:textId="23E5DB1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7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master=master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CECE4" w14:textId="09E3A58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8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).values_list('time', flat=True)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8DB7" w14:textId="5097A74D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8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time_slots = [slot for slot in all_slots if slot not in busy_slots]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89BB" w14:textId="5B6F273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8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except (ValueError, Master.DoesNotExist):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D7F2" w14:textId="57FB31D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8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time_slots = 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596C" w14:textId="520E4F7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8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elif request.method == 'POST':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5D79" w14:textId="74CB841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8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selected_date = request.POST.get('date', '')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D19C" w14:textId="0D82E10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8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selected_master = request.POST.get('master', '')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21AB" w14:textId="56EA312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8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serializer = AppointmentCreateSerializer(data=request.POST, context={'request': request})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685A" w14:textId="4666E01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8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serializer.is_valid():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0643" w14:textId="19220CB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8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serializer.save()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E958" w14:textId="4577888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9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redirect('appointments')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A6DD" w14:textId="308D2BF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9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5A94" w14:textId="256040B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9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errors = serializer.errors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C7FD" w14:textId="7B45F4E5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9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render(request, 'appointment_create.html',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2827" w14:textId="54BF16F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9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'services': services,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2196" w14:textId="4F1A519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9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'masters': masters,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1A8F" w14:textId="7DB49EF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9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'time_slots': time_slots,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BA16" w14:textId="2510306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9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'errors': errors,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CB8A" w14:textId="0127C4E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9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'selected_date': selected_date,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360A" w14:textId="6689C8E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09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'selected_master': selected_master,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ED5C" w14:textId="4479649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0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FA017" w14:textId="10128AD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0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@login_required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58A3" w14:textId="7472132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0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change_password_view(request):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4D98" w14:textId="4F8E2AC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0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not check_and_refresh_token(request):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74AC" w14:textId="6E7AE34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0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redirect('login')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FA3A7" w14:textId="1AC432A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0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request.method == 'POST':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2E35" w14:textId="66AA435F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0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old_password = request.POST.get('old_password')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A0DE" w14:textId="0BE452C4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0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new_password = request.POST.get('new_password')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108F" w14:textId="22897AC1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0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 = request.user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025C" w14:textId="453665A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0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not user.check_password(old_password):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570A" w14:textId="4824D19A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1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render(request, 'change_password.html', {'error': 'Неверный текущий пароль'})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0FBE" w14:textId="1439F56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1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if old_password == new_password: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E8A0" w14:textId="5D39FC4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1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render(request, 'change_password.html', {'error': 'Новый пароль не должен совпадать с текущим'})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4507" w14:textId="63694428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1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# 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DD9B" w14:textId="0CDEC10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1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#     validate_password(new_password,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68C3" w14:textId="1C2DDBF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1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# except ValidationError as 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D86F" w14:textId="66F2C3A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1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#     return render(request, 'change_password.html', {'error': e.messages})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DAC4" w14:textId="0C493C5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1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user.set_password(new_password)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4CC6" w14:textId="4DFFB740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1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user.save()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0AEB" w14:textId="1E5AB7EC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19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update_session_auth_hash(request,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A726" w14:textId="08D07D66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20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render(request, 'change_password.html', {'success': 'Пароль успешно изменён'})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251D" w14:textId="7D1A98B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21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render(request, 'change_password.html')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87E1" w14:textId="20A1828E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22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services_view(request):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7B03" w14:textId="335C5733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23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services = Service.objects.all()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E560" w14:textId="05D46BB9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24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render(request, 'services.html', {'services': services})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720F" w14:textId="7295A13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25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@login_required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8FA6" w14:textId="78D33127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26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def logout_view(request):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CA38" w14:textId="2A9A15BB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27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request.session.flush()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83F0" w14:textId="7EBBB4F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28" w:history="1">
            <w:r w:rsidRPr="0057197F">
              <w:rPr>
                <w:rStyle w:val="af"/>
                <w:rFonts w:ascii="Consolas" w:hAnsi="Consolas"/>
                <w:noProof/>
                <w:lang w:val="en-US"/>
              </w:rPr>
              <w:t>return redirect('login')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4D81" w14:textId="7536CFA2" w:rsidR="007614D7" w:rsidRDefault="007614D7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29" w:history="1">
            <w:r w:rsidRPr="0057197F">
              <w:rPr>
                <w:rStyle w:val="af"/>
                <w:noProof/>
              </w:rPr>
              <w:t>Код</w:t>
            </w:r>
            <w:r w:rsidRPr="0057197F">
              <w:rPr>
                <w:rStyle w:val="af"/>
                <w:noProof/>
                <w:lang w:val="en-US"/>
              </w:rPr>
              <w:t xml:space="preserve"> </w:t>
            </w:r>
            <w:r w:rsidRPr="0057197F">
              <w:rPr>
                <w:rStyle w:val="af"/>
                <w:noProof/>
              </w:rPr>
              <w:t>файла</w:t>
            </w:r>
            <w:r w:rsidRPr="0057197F">
              <w:rPr>
                <w:rStyle w:val="af"/>
                <w:noProof/>
                <w:lang w:val="en-US"/>
              </w:rPr>
              <w:t xml:space="preserve"> “urls.py”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91D7" w14:textId="6BC313FE" w:rsidR="00B32E78" w:rsidRPr="00587757" w:rsidRDefault="00F27874" w:rsidP="00587757">
          <w:pPr>
            <w:pStyle w:val="1-"/>
            <w:ind w:firstLine="0"/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14:paraId="5160C913" w14:textId="403485FC" w:rsidR="001E3949" w:rsidRDefault="001E3949" w:rsidP="001E3949">
      <w:pPr>
        <w:pStyle w:val="afc"/>
      </w:pPr>
      <w:bookmarkStart w:id="11" w:name="_Toc199593793"/>
      <w:r>
        <w:lastRenderedPageBreak/>
        <w:t>Введение</w:t>
      </w:r>
      <w:bookmarkEnd w:id="11"/>
    </w:p>
    <w:p w14:paraId="606246C3" w14:textId="77777777" w:rsidR="00513236" w:rsidRDefault="00513236" w:rsidP="00513236">
      <w:pPr>
        <w:pStyle w:val="1-"/>
      </w:pPr>
      <w:proofErr w:type="spellStart"/>
      <w:r>
        <w:rPr>
          <w:lang w:val="en-US"/>
        </w:rPr>
        <w:t>AutoService</w:t>
      </w:r>
      <w:proofErr w:type="spellEnd"/>
      <w:r w:rsidRPr="001E3949">
        <w:t xml:space="preserve"> – </w:t>
      </w:r>
      <w:r>
        <w:t>приложение для записи на услуги в автосервис. Стек технологий приложения</w:t>
      </w:r>
      <w:r w:rsidRPr="001E3949">
        <w:t>:</w:t>
      </w:r>
      <w:r>
        <w:t xml:space="preserve"> </w:t>
      </w:r>
      <w:r>
        <w:rPr>
          <w:lang w:val="en-US"/>
        </w:rPr>
        <w:t>Python</w:t>
      </w:r>
      <w:r w:rsidRPr="001E3949">
        <w:t xml:space="preserve">, </w:t>
      </w:r>
      <w:r>
        <w:rPr>
          <w:lang w:val="en-US"/>
        </w:rPr>
        <w:t>Django</w:t>
      </w:r>
      <w:r w:rsidRPr="001E3949">
        <w:t xml:space="preserve">, </w:t>
      </w:r>
      <w:r>
        <w:rPr>
          <w:lang w:val="en-US"/>
        </w:rPr>
        <w:t>PostgreSQL</w:t>
      </w:r>
      <w:r w:rsidRPr="001E3949">
        <w:t xml:space="preserve">. </w:t>
      </w:r>
      <w:r>
        <w:t xml:space="preserve">Все компоненты конечной системы </w:t>
      </w:r>
      <w:proofErr w:type="spellStart"/>
      <w:r>
        <w:t>контейнеризованны</w:t>
      </w:r>
      <w:proofErr w:type="spellEnd"/>
      <w:r>
        <w:t xml:space="preserve"> с помощью </w:t>
      </w:r>
      <w:r>
        <w:rPr>
          <w:lang w:val="en-US"/>
        </w:rPr>
        <w:t>Docker</w:t>
      </w:r>
      <w:r>
        <w:t xml:space="preserve"> для обеспечения изоляции окружения, удобства развертывания и масштабирования.</w:t>
      </w:r>
    </w:p>
    <w:p w14:paraId="3541815B" w14:textId="77777777" w:rsidR="00513236" w:rsidRPr="00EA21E9" w:rsidRDefault="00513236" w:rsidP="00513236">
      <w:pPr>
        <w:pStyle w:val="1-"/>
      </w:pPr>
      <w:r>
        <w:t xml:space="preserve">Ссылка на </w:t>
      </w:r>
      <w:r>
        <w:rPr>
          <w:lang w:val="en-US"/>
        </w:rPr>
        <w:t>GitHub</w:t>
      </w:r>
      <w:r>
        <w:t xml:space="preserve"> страницу со всеми файлами проекта можно найти в приложении А.</w:t>
      </w:r>
    </w:p>
    <w:p w14:paraId="0E8A0804" w14:textId="77777777" w:rsidR="00513236" w:rsidRPr="00EA21E9" w:rsidRDefault="00513236" w:rsidP="001E3949">
      <w:pPr>
        <w:pStyle w:val="1-"/>
      </w:pPr>
    </w:p>
    <w:p w14:paraId="750F87B6" w14:textId="1778003B" w:rsidR="007C4D97" w:rsidRDefault="0081665D" w:rsidP="00214752">
      <w:pPr>
        <w:pStyle w:val="1"/>
      </w:pPr>
      <w:bookmarkStart w:id="12" w:name="_Toc199593794"/>
      <w:r>
        <w:lastRenderedPageBreak/>
        <w:t xml:space="preserve">Структура </w:t>
      </w:r>
      <w:r>
        <w:rPr>
          <w:lang w:val="en-US"/>
        </w:rPr>
        <w:t>API</w:t>
      </w:r>
      <w:bookmarkEnd w:id="12"/>
    </w:p>
    <w:p w14:paraId="5541598E" w14:textId="48C22C6A" w:rsidR="008460C4" w:rsidRDefault="008460C4" w:rsidP="008460C4">
      <w:pPr>
        <w:pStyle w:val="1-"/>
      </w:pPr>
      <w:r>
        <w:t xml:space="preserve">Структура </w:t>
      </w:r>
      <w:r>
        <w:rPr>
          <w:lang w:val="en-US"/>
        </w:rPr>
        <w:t>API</w:t>
      </w:r>
      <w:r>
        <w:t xml:space="preserve">, включая </w:t>
      </w:r>
      <w:r w:rsidRPr="00F5278D">
        <w:t>методы, URL, параметры, форматы запросов и ответов</w:t>
      </w:r>
      <w:r>
        <w:t xml:space="preserve">, описана в таблице 1. </w:t>
      </w:r>
    </w:p>
    <w:p w14:paraId="4715876F" w14:textId="77777777" w:rsidR="008460C4" w:rsidRDefault="008460C4" w:rsidP="008460C4">
      <w:pPr>
        <w:pStyle w:val="-1"/>
      </w:pPr>
      <w:r w:rsidRPr="00F5278D">
        <w:t>Таблица 1 – Описание API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"/>
        <w:gridCol w:w="983"/>
        <w:gridCol w:w="1424"/>
        <w:gridCol w:w="1275"/>
        <w:gridCol w:w="2068"/>
        <w:gridCol w:w="2678"/>
      </w:tblGrid>
      <w:tr w:rsidR="008460C4" w14:paraId="08A4DCE5" w14:textId="77777777" w:rsidTr="00B566C0">
        <w:tc>
          <w:tcPr>
            <w:tcW w:w="916" w:type="dxa"/>
          </w:tcPr>
          <w:p w14:paraId="1FF987EA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Действие</w:t>
            </w:r>
          </w:p>
        </w:tc>
        <w:tc>
          <w:tcPr>
            <w:tcW w:w="983" w:type="dxa"/>
          </w:tcPr>
          <w:p w14:paraId="42DFE6A3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Метод</w:t>
            </w:r>
          </w:p>
        </w:tc>
        <w:tc>
          <w:tcPr>
            <w:tcW w:w="1424" w:type="dxa"/>
          </w:tcPr>
          <w:p w14:paraId="229FD1C2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1275" w:type="dxa"/>
          </w:tcPr>
          <w:p w14:paraId="683ED172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Параметры</w:t>
            </w:r>
          </w:p>
        </w:tc>
        <w:tc>
          <w:tcPr>
            <w:tcW w:w="2068" w:type="dxa"/>
          </w:tcPr>
          <w:p w14:paraId="4CF5F7AD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Формат запроса</w:t>
            </w:r>
          </w:p>
        </w:tc>
        <w:tc>
          <w:tcPr>
            <w:tcW w:w="2678" w:type="dxa"/>
          </w:tcPr>
          <w:p w14:paraId="132B8BF4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Формат ответа</w:t>
            </w:r>
          </w:p>
        </w:tc>
      </w:tr>
      <w:tr w:rsidR="008460C4" w:rsidRPr="00783B37" w14:paraId="2385842B" w14:textId="77777777" w:rsidTr="00B566C0">
        <w:tc>
          <w:tcPr>
            <w:tcW w:w="916" w:type="dxa"/>
          </w:tcPr>
          <w:p w14:paraId="37BAFB15" w14:textId="7E20363E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983" w:type="dxa"/>
          </w:tcPr>
          <w:p w14:paraId="1B3F2FD2" w14:textId="34CDF025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</w:tcPr>
          <w:p w14:paraId="621A40F0" w14:textId="5B828C96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43A1320" w14:textId="3A584BD5" w:rsidR="008460C4" w:rsidRPr="00750B3C" w:rsidRDefault="008460C4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14:paraId="62FC8798" w14:textId="77777777" w:rsidR="008460C4" w:rsidRPr="00750B3C" w:rsidRDefault="008460C4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6C1E8FAC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  <w:p w14:paraId="5DDF0A82" w14:textId="77777777" w:rsidR="005209C8" w:rsidRDefault="005209C8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  <w:p w14:paraId="199EF9D0" w14:textId="77777777" w:rsidR="005209C8" w:rsidRDefault="005209C8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  <w:p w14:paraId="40EF8799" w14:textId="77777777" w:rsidR="005209C8" w:rsidRDefault="005209C8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  <w:p w14:paraId="5017FC4B" w14:textId="77777777" w:rsidR="005209C8" w:rsidRDefault="005209C8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  <w:p w14:paraId="202FCAC8" w14:textId="77777777" w:rsidR="005209C8" w:rsidRDefault="005209C8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  <w:p w14:paraId="162BA5D4" w14:textId="43369646" w:rsidR="005209C8" w:rsidRPr="00E17E72" w:rsidRDefault="005209C8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</w:tr>
    </w:tbl>
    <w:p w14:paraId="389F4BD6" w14:textId="77777777" w:rsidR="008460C4" w:rsidRPr="008460C4" w:rsidRDefault="008460C4" w:rsidP="008460C4">
      <w:pPr>
        <w:pStyle w:val="1-"/>
        <w:ind w:firstLine="0"/>
        <w:rPr>
          <w:lang w:val="en-US"/>
        </w:rPr>
      </w:pPr>
    </w:p>
    <w:p w14:paraId="1590BE0F" w14:textId="7F926521" w:rsidR="001C74A0" w:rsidRDefault="008460C4" w:rsidP="001C74A0">
      <w:pPr>
        <w:pStyle w:val="1"/>
      </w:pPr>
      <w:bookmarkStart w:id="13" w:name="_Toc199593795"/>
      <w:r>
        <w:lastRenderedPageBreak/>
        <w:t>Обработка запросов и маршрутизация</w:t>
      </w:r>
      <w:bookmarkEnd w:id="13"/>
    </w:p>
    <w:p w14:paraId="5E3C9ACE" w14:textId="43EB63E2" w:rsidR="008460C4" w:rsidRDefault="008460C4" w:rsidP="008460C4">
      <w:pPr>
        <w:pStyle w:val="1-"/>
      </w:pPr>
      <w:r>
        <w:t xml:space="preserve">Для реализации </w:t>
      </w:r>
      <w:r>
        <w:rPr>
          <w:lang w:val="en-US"/>
        </w:rPr>
        <w:t>API</w:t>
      </w:r>
      <w:r w:rsidRPr="008460C4">
        <w:t xml:space="preserve"> </w:t>
      </w:r>
      <w:r>
        <w:t xml:space="preserve">методов был создан отдельный модуль </w:t>
      </w:r>
      <w:proofErr w:type="spellStart"/>
      <w:r>
        <w:rPr>
          <w:lang w:val="en-US"/>
        </w:rPr>
        <w:t>api</w:t>
      </w:r>
      <w:proofErr w:type="spellEnd"/>
      <w:r w:rsidRPr="008460C4">
        <w:t xml:space="preserve">. </w:t>
      </w:r>
      <w:r w:rsidR="004633B5">
        <w:t xml:space="preserve">С использованием </w:t>
      </w:r>
      <w:r>
        <w:t xml:space="preserve">классов из библиотеки </w:t>
      </w:r>
      <w:r>
        <w:rPr>
          <w:lang w:val="en-US"/>
        </w:rPr>
        <w:t>Django</w:t>
      </w:r>
      <w:r w:rsidRPr="008460C4">
        <w:t>-</w:t>
      </w:r>
      <w:r>
        <w:rPr>
          <w:lang w:val="en-US"/>
        </w:rPr>
        <w:t>rest</w:t>
      </w:r>
      <w:r w:rsidRPr="008460C4">
        <w:t>-</w:t>
      </w:r>
      <w:r>
        <w:rPr>
          <w:lang w:val="en-US"/>
        </w:rPr>
        <w:t>framework</w:t>
      </w:r>
      <w:r w:rsidRPr="008460C4">
        <w:t xml:space="preserve"> </w:t>
      </w:r>
      <w:r>
        <w:t xml:space="preserve">были созданы </w:t>
      </w:r>
      <w:proofErr w:type="spellStart"/>
      <w:r>
        <w:t>сериализаторы</w:t>
      </w:r>
      <w:proofErr w:type="spellEnd"/>
      <w:r>
        <w:t xml:space="preserve"> для корректной обработки данных,</w:t>
      </w:r>
      <w:r w:rsidR="004633B5">
        <w:t xml:space="preserve"> </w:t>
      </w:r>
      <w:r w:rsidR="004633B5">
        <w:rPr>
          <w:lang w:val="en-US"/>
        </w:rPr>
        <w:t>view</w:t>
      </w:r>
      <w:r w:rsidR="004633B5" w:rsidRPr="004633B5">
        <w:t>-</w:t>
      </w:r>
      <w:r w:rsidR="004633B5">
        <w:t>классы</w:t>
      </w:r>
      <w:r w:rsidR="004633B5" w:rsidRPr="004633B5">
        <w:t>,</w:t>
      </w:r>
      <w:r w:rsidR="004633B5">
        <w:t xml:space="preserve"> регламентирующие формат запросов и ответов и порядок обработки данных, и пути маршрутизации запросов. Код из файлов </w:t>
      </w:r>
      <w:r w:rsidR="004633B5" w:rsidRPr="004633B5">
        <w:t>“</w:t>
      </w:r>
      <w:r w:rsidR="004633B5">
        <w:rPr>
          <w:lang w:val="en-US"/>
        </w:rPr>
        <w:t>serializers</w:t>
      </w:r>
      <w:r w:rsidR="004633B5" w:rsidRPr="004633B5">
        <w:t>.</w:t>
      </w:r>
      <w:proofErr w:type="spellStart"/>
      <w:r w:rsidR="004633B5">
        <w:rPr>
          <w:lang w:val="en-US"/>
        </w:rPr>
        <w:t>py</w:t>
      </w:r>
      <w:proofErr w:type="spellEnd"/>
      <w:r w:rsidR="004633B5" w:rsidRPr="004633B5">
        <w:t>”, “</w:t>
      </w:r>
      <w:r w:rsidR="004633B5">
        <w:rPr>
          <w:lang w:val="en-US"/>
        </w:rPr>
        <w:t>views</w:t>
      </w:r>
      <w:r w:rsidR="004633B5" w:rsidRPr="004633B5">
        <w:t>.</w:t>
      </w:r>
      <w:proofErr w:type="spellStart"/>
      <w:r w:rsidR="004633B5">
        <w:rPr>
          <w:lang w:val="en-US"/>
        </w:rPr>
        <w:t>py</w:t>
      </w:r>
      <w:proofErr w:type="spellEnd"/>
      <w:r w:rsidR="004633B5" w:rsidRPr="004633B5">
        <w:t>”, “</w:t>
      </w:r>
      <w:proofErr w:type="spellStart"/>
      <w:r w:rsidR="004633B5">
        <w:rPr>
          <w:lang w:val="en-US"/>
        </w:rPr>
        <w:t>urls</w:t>
      </w:r>
      <w:proofErr w:type="spellEnd"/>
      <w:r w:rsidR="004633B5" w:rsidRPr="004633B5">
        <w:t>.</w:t>
      </w:r>
      <w:proofErr w:type="spellStart"/>
      <w:r w:rsidR="004633B5">
        <w:rPr>
          <w:lang w:val="en-US"/>
        </w:rPr>
        <w:t>py</w:t>
      </w:r>
      <w:proofErr w:type="spellEnd"/>
      <w:r w:rsidR="004633B5" w:rsidRPr="004633B5">
        <w:t>”</w:t>
      </w:r>
      <w:r w:rsidR="004633B5">
        <w:t xml:space="preserve"> приведены в приложении Б.</w:t>
      </w:r>
    </w:p>
    <w:p w14:paraId="29202381" w14:textId="3F7C6CB0" w:rsidR="00EA21E9" w:rsidRDefault="00EA21E9" w:rsidP="00EA21E9">
      <w:pPr>
        <w:pStyle w:val="afc"/>
      </w:pPr>
      <w:bookmarkStart w:id="14" w:name="_Toc199593796"/>
      <w:r>
        <w:lastRenderedPageBreak/>
        <w:t>Приложение А</w:t>
      </w:r>
      <w:bookmarkEnd w:id="14"/>
    </w:p>
    <w:p w14:paraId="4D79C714" w14:textId="68352659" w:rsidR="00EA21E9" w:rsidRPr="008460C4" w:rsidRDefault="00EA21E9" w:rsidP="00EA21E9">
      <w:pPr>
        <w:pStyle w:val="24"/>
      </w:pPr>
      <w:bookmarkStart w:id="15" w:name="_Toc199593797"/>
      <w:r>
        <w:t xml:space="preserve">Ссылка на </w:t>
      </w:r>
      <w:r>
        <w:rPr>
          <w:lang w:val="en-US"/>
        </w:rPr>
        <w:t>GitHub</w:t>
      </w:r>
      <w:r w:rsidRPr="008460C4">
        <w:t xml:space="preserve"> </w:t>
      </w:r>
      <w:r>
        <w:t>с проектом</w:t>
      </w:r>
      <w:bookmarkEnd w:id="15"/>
    </w:p>
    <w:p w14:paraId="32950B90" w14:textId="77777777" w:rsidR="005209C8" w:rsidRPr="0038505B" w:rsidRDefault="005209C8" w:rsidP="005209C8">
      <w:pPr>
        <w:pStyle w:val="1-"/>
      </w:pPr>
      <w:r w:rsidRPr="0038505B">
        <w:t>https://github.com/Tigr195/AutoService</w:t>
      </w:r>
    </w:p>
    <w:p w14:paraId="31BC99DA" w14:textId="77777777" w:rsidR="005209C8" w:rsidRPr="005209C8" w:rsidRDefault="005209C8" w:rsidP="00EA21E9">
      <w:pPr>
        <w:pStyle w:val="1-"/>
      </w:pPr>
    </w:p>
    <w:p w14:paraId="26363CA3" w14:textId="26908D14" w:rsidR="0021466E" w:rsidRDefault="0021466E" w:rsidP="0021466E">
      <w:pPr>
        <w:pStyle w:val="afc"/>
      </w:pPr>
      <w:bookmarkStart w:id="16" w:name="_Toc199593798"/>
      <w:r>
        <w:lastRenderedPageBreak/>
        <w:t>Приложение Б</w:t>
      </w:r>
      <w:bookmarkEnd w:id="16"/>
    </w:p>
    <w:p w14:paraId="20EACB20" w14:textId="0F60156B" w:rsidR="0021466E" w:rsidRPr="007614D7" w:rsidRDefault="004633B5" w:rsidP="007614D7">
      <w:pPr>
        <w:pStyle w:val="24"/>
      </w:pPr>
      <w:bookmarkStart w:id="17" w:name="_Toc199593799"/>
      <w:r w:rsidRPr="007614D7">
        <w:lastRenderedPageBreak/>
        <w:t>Код файла</w:t>
      </w:r>
      <w:r w:rsidR="0021466E" w:rsidRPr="007614D7">
        <w:t xml:space="preserve"> “</w:t>
      </w:r>
      <w:r w:rsidRPr="007614D7">
        <w:t>serializers</w:t>
      </w:r>
      <w:r w:rsidR="0021466E" w:rsidRPr="007614D7">
        <w:t>.py”</w:t>
      </w:r>
      <w:bookmarkEnd w:id="17"/>
    </w:p>
    <w:p w14:paraId="01BF05C4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8" w:name="_Toc199593800"/>
      <w:r w:rsidRPr="005209C8">
        <w:rPr>
          <w:rFonts w:ascii="Consolas" w:hAnsi="Consolas"/>
          <w:b w:val="0"/>
          <w:sz w:val="19"/>
          <w:szCs w:val="19"/>
          <w:lang w:val="en-US"/>
        </w:rPr>
        <w:t>from datetime import time, date, datetime</w:t>
      </w:r>
      <w:bookmarkEnd w:id="18"/>
    </w:p>
    <w:p w14:paraId="184CF06B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5AB005E6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9" w:name="_Toc199593801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rest_framework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import serializers, request</w:t>
      </w:r>
      <w:bookmarkEnd w:id="19"/>
    </w:p>
    <w:p w14:paraId="2DDF2EE8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0" w:name="_Toc199593802"/>
      <w:r w:rsidRPr="005209C8">
        <w:rPr>
          <w:rFonts w:ascii="Consolas" w:hAnsi="Consolas"/>
          <w:b w:val="0"/>
          <w:sz w:val="19"/>
          <w:szCs w:val="19"/>
          <w:lang w:val="en-US"/>
        </w:rPr>
        <w:t>from .models import Client, Master, Service, Appointment</w:t>
      </w:r>
      <w:bookmarkEnd w:id="20"/>
    </w:p>
    <w:p w14:paraId="661758C4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1" w:name="_Toc199593803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django.contrib.auth.models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import User</w:t>
      </w:r>
      <w:bookmarkEnd w:id="21"/>
    </w:p>
    <w:p w14:paraId="28B532EB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4A6F216F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246284C7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28C9DE2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2" w:name="_Toc199593804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UserSerializer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serializers.ModelSerializer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):</w:t>
      </w:r>
      <w:bookmarkEnd w:id="22"/>
    </w:p>
    <w:p w14:paraId="1791CDE8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4F94F8D9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3" w:name="_Toc199593805"/>
      <w:r w:rsidRPr="005209C8">
        <w:rPr>
          <w:rFonts w:ascii="Consolas" w:hAnsi="Consolas"/>
          <w:b w:val="0"/>
          <w:sz w:val="19"/>
          <w:szCs w:val="19"/>
          <w:lang w:val="en-US"/>
        </w:rPr>
        <w:t>class Meta:</w:t>
      </w:r>
      <w:bookmarkEnd w:id="23"/>
    </w:p>
    <w:p w14:paraId="211B862F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4" w:name="_Toc199593806"/>
      <w:r w:rsidRPr="005209C8">
        <w:rPr>
          <w:rFonts w:ascii="Consolas" w:hAnsi="Consolas"/>
          <w:b w:val="0"/>
          <w:sz w:val="19"/>
          <w:szCs w:val="19"/>
          <w:lang w:val="en-US"/>
        </w:rPr>
        <w:t>model = User</w:t>
      </w:r>
      <w:bookmarkEnd w:id="24"/>
    </w:p>
    <w:p w14:paraId="37F77B63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5" w:name="_Toc199593807"/>
      <w:r w:rsidRPr="005209C8">
        <w:rPr>
          <w:rFonts w:ascii="Consolas" w:hAnsi="Consolas"/>
          <w:b w:val="0"/>
          <w:sz w:val="19"/>
          <w:szCs w:val="19"/>
          <w:lang w:val="en-US"/>
        </w:rPr>
        <w:t>fields = ['login', 'password', '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is_client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', '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is_master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']</w:t>
      </w:r>
      <w:bookmarkEnd w:id="25"/>
    </w:p>
    <w:p w14:paraId="2C45554A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AE5C6EE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6" w:name="_Toc199593808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ClientRegisterSerializer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serializers.ModelSerializer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):</w:t>
      </w:r>
      <w:bookmarkEnd w:id="26"/>
    </w:p>
    <w:p w14:paraId="5C0D8A80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7" w:name="_Toc199593809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username =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serializers.CharField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write_only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=True)</w:t>
      </w:r>
      <w:bookmarkEnd w:id="27"/>
    </w:p>
    <w:p w14:paraId="0E873C07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8" w:name="_Toc199593810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password =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serializers.CharField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write_only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=True)</w:t>
      </w:r>
      <w:bookmarkEnd w:id="28"/>
    </w:p>
    <w:p w14:paraId="75167EC1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B09A460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9" w:name="_Toc199593811"/>
      <w:r w:rsidRPr="005209C8">
        <w:rPr>
          <w:rFonts w:ascii="Consolas" w:hAnsi="Consolas"/>
          <w:b w:val="0"/>
          <w:sz w:val="19"/>
          <w:szCs w:val="19"/>
          <w:lang w:val="en-US"/>
        </w:rPr>
        <w:t>class Meta:</w:t>
      </w:r>
      <w:bookmarkEnd w:id="29"/>
    </w:p>
    <w:p w14:paraId="3BF3F73A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0" w:name="_Toc199593812"/>
      <w:r w:rsidRPr="005209C8">
        <w:rPr>
          <w:rFonts w:ascii="Consolas" w:hAnsi="Consolas"/>
          <w:b w:val="0"/>
          <w:sz w:val="19"/>
          <w:szCs w:val="19"/>
          <w:lang w:val="en-US"/>
        </w:rPr>
        <w:t>model = Client</w:t>
      </w:r>
      <w:bookmarkEnd w:id="30"/>
    </w:p>
    <w:p w14:paraId="19604BC2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1" w:name="_Toc199593813"/>
      <w:r w:rsidRPr="005209C8">
        <w:rPr>
          <w:rFonts w:ascii="Consolas" w:hAnsi="Consolas"/>
          <w:b w:val="0"/>
          <w:sz w:val="19"/>
          <w:szCs w:val="19"/>
          <w:lang w:val="en-US"/>
        </w:rPr>
        <w:t>fields = ['username', 'password', 'name', 'phone']</w:t>
      </w:r>
      <w:bookmarkEnd w:id="31"/>
    </w:p>
    <w:p w14:paraId="1E47033B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2553B94A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32" w:name="_Toc199593814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def create(self,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validated_data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):</w:t>
      </w:r>
      <w:bookmarkEnd w:id="32"/>
    </w:p>
    <w:p w14:paraId="17F810F8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3" w:name="_Toc199593815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username =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validated_data.pop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('username')</w:t>
      </w:r>
      <w:bookmarkEnd w:id="33"/>
    </w:p>
    <w:p w14:paraId="22AFBFB4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4" w:name="_Toc199593816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password =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validated_data.pop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('password')</w:t>
      </w:r>
      <w:bookmarkEnd w:id="34"/>
    </w:p>
    <w:p w14:paraId="4B5A2C6A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5" w:name="_Toc199593817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user =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User.objects.create_user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(username=username, password=password)</w:t>
      </w:r>
      <w:bookmarkEnd w:id="35"/>
    </w:p>
    <w:p w14:paraId="5D66B80C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6" w:name="_Toc199593818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client =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Client.objects.create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(user=user, **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validated_data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)</w:t>
      </w:r>
      <w:bookmarkEnd w:id="36"/>
    </w:p>
    <w:p w14:paraId="48AF8085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7" w:name="_Toc199593819"/>
      <w:r w:rsidRPr="005209C8">
        <w:rPr>
          <w:rFonts w:ascii="Consolas" w:hAnsi="Consolas"/>
          <w:b w:val="0"/>
          <w:sz w:val="19"/>
          <w:szCs w:val="19"/>
          <w:lang w:val="en-US"/>
        </w:rPr>
        <w:t>return client</w:t>
      </w:r>
      <w:bookmarkEnd w:id="37"/>
    </w:p>
    <w:p w14:paraId="0FE25831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95E1C86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38" w:name="_Toc199593820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MasterSerializer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serializers.ModelSerializer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):</w:t>
      </w:r>
      <w:bookmarkEnd w:id="38"/>
    </w:p>
    <w:p w14:paraId="2A7940E2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39" w:name="_Toc199593821"/>
      <w:r w:rsidRPr="005209C8">
        <w:rPr>
          <w:rFonts w:ascii="Consolas" w:hAnsi="Consolas"/>
          <w:b w:val="0"/>
          <w:sz w:val="19"/>
          <w:szCs w:val="19"/>
          <w:lang w:val="en-US"/>
        </w:rPr>
        <w:t>class Meta:</w:t>
      </w:r>
      <w:bookmarkEnd w:id="39"/>
    </w:p>
    <w:p w14:paraId="08BAEFDA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40" w:name="_Toc199593822"/>
      <w:r w:rsidRPr="005209C8">
        <w:rPr>
          <w:rFonts w:ascii="Consolas" w:hAnsi="Consolas"/>
          <w:b w:val="0"/>
          <w:sz w:val="19"/>
          <w:szCs w:val="19"/>
          <w:lang w:val="en-US"/>
        </w:rPr>
        <w:t>model = Master</w:t>
      </w:r>
      <w:bookmarkEnd w:id="40"/>
    </w:p>
    <w:p w14:paraId="06903832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41" w:name="_Toc199593823"/>
      <w:r w:rsidRPr="005209C8">
        <w:rPr>
          <w:rFonts w:ascii="Consolas" w:hAnsi="Consolas"/>
          <w:b w:val="0"/>
          <w:sz w:val="19"/>
          <w:szCs w:val="19"/>
          <w:lang w:val="en-US"/>
        </w:rPr>
        <w:t>fields = '__all__'</w:t>
      </w:r>
      <w:bookmarkEnd w:id="41"/>
    </w:p>
    <w:p w14:paraId="65C879E7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56F98568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3D7FD59A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42" w:name="_Toc199593824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ServiceSerializer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serializers.ModelSerializer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):</w:t>
      </w:r>
      <w:bookmarkEnd w:id="42"/>
    </w:p>
    <w:p w14:paraId="6C324138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43" w:name="_Toc199593825"/>
      <w:r w:rsidRPr="005209C8">
        <w:rPr>
          <w:rFonts w:ascii="Consolas" w:hAnsi="Consolas"/>
          <w:b w:val="0"/>
          <w:sz w:val="19"/>
          <w:szCs w:val="19"/>
          <w:lang w:val="en-US"/>
        </w:rPr>
        <w:t>class Meta:</w:t>
      </w:r>
      <w:bookmarkEnd w:id="43"/>
    </w:p>
    <w:p w14:paraId="5EFCFE19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44" w:name="_Toc199593826"/>
      <w:r w:rsidRPr="005209C8">
        <w:rPr>
          <w:rFonts w:ascii="Consolas" w:hAnsi="Consolas"/>
          <w:b w:val="0"/>
          <w:sz w:val="19"/>
          <w:szCs w:val="19"/>
          <w:lang w:val="en-US"/>
        </w:rPr>
        <w:t>model = Service</w:t>
      </w:r>
      <w:bookmarkEnd w:id="44"/>
    </w:p>
    <w:p w14:paraId="2AACEF8F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45" w:name="_Toc199593827"/>
      <w:r w:rsidRPr="005209C8">
        <w:rPr>
          <w:rFonts w:ascii="Consolas" w:hAnsi="Consolas"/>
          <w:b w:val="0"/>
          <w:sz w:val="19"/>
          <w:szCs w:val="19"/>
          <w:lang w:val="en-US"/>
        </w:rPr>
        <w:t>fields = '__all__'</w:t>
      </w:r>
      <w:bookmarkEnd w:id="45"/>
    </w:p>
    <w:p w14:paraId="476EF8B2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0747A3E7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46" w:name="_Toc199593828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AppointmentSerializer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serializers.ModelSerializer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):</w:t>
      </w:r>
      <w:bookmarkEnd w:id="46"/>
    </w:p>
    <w:p w14:paraId="62678339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47" w:name="_Toc199593829"/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client_name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serializers.CharField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(source='client.name',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read_only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=True)</w:t>
      </w:r>
      <w:bookmarkEnd w:id="47"/>
    </w:p>
    <w:p w14:paraId="3822054A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lastRenderedPageBreak/>
        <w:t xml:space="preserve">    </w:t>
      </w:r>
      <w:bookmarkStart w:id="48" w:name="_Toc199593830"/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master_name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serializers.CharField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(source='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master.full_name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',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read_only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=True)</w:t>
      </w:r>
      <w:bookmarkEnd w:id="48"/>
    </w:p>
    <w:p w14:paraId="0C31AAB9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49" w:name="_Toc199593831"/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service_info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serializers.CharField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(source='service.info',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read_only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=True)</w:t>
      </w:r>
      <w:bookmarkEnd w:id="49"/>
    </w:p>
    <w:p w14:paraId="686F2F94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0C813FB3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50" w:name="_Toc199593832"/>
      <w:r w:rsidRPr="005209C8">
        <w:rPr>
          <w:rFonts w:ascii="Consolas" w:hAnsi="Consolas"/>
          <w:b w:val="0"/>
          <w:sz w:val="19"/>
          <w:szCs w:val="19"/>
          <w:lang w:val="en-US"/>
        </w:rPr>
        <w:t>class Meta:</w:t>
      </w:r>
      <w:bookmarkEnd w:id="50"/>
    </w:p>
    <w:p w14:paraId="55755DF7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51" w:name="_Toc199593833"/>
      <w:r w:rsidRPr="005209C8">
        <w:rPr>
          <w:rFonts w:ascii="Consolas" w:hAnsi="Consolas"/>
          <w:b w:val="0"/>
          <w:sz w:val="19"/>
          <w:szCs w:val="19"/>
          <w:lang w:val="en-US"/>
        </w:rPr>
        <w:t>model = Appointment</w:t>
      </w:r>
      <w:bookmarkEnd w:id="51"/>
    </w:p>
    <w:p w14:paraId="12A29F74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52" w:name="_Toc199593834"/>
      <w:r w:rsidRPr="005209C8">
        <w:rPr>
          <w:rFonts w:ascii="Consolas" w:hAnsi="Consolas"/>
          <w:b w:val="0"/>
          <w:sz w:val="19"/>
          <w:szCs w:val="19"/>
          <w:lang w:val="en-US"/>
        </w:rPr>
        <w:t>fields = [</w:t>
      </w:r>
      <w:bookmarkEnd w:id="52"/>
    </w:p>
    <w:p w14:paraId="03CBED00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53" w:name="_Toc199593835"/>
      <w:r w:rsidRPr="005209C8">
        <w:rPr>
          <w:rFonts w:ascii="Consolas" w:hAnsi="Consolas"/>
          <w:b w:val="0"/>
          <w:sz w:val="19"/>
          <w:szCs w:val="19"/>
          <w:lang w:val="en-US"/>
        </w:rPr>
        <w:t>'id', 'client', '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client_name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',</w:t>
      </w:r>
      <w:bookmarkEnd w:id="53"/>
    </w:p>
    <w:p w14:paraId="414FD3E5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54" w:name="_Toc199593836"/>
      <w:r w:rsidRPr="005209C8">
        <w:rPr>
          <w:rFonts w:ascii="Consolas" w:hAnsi="Consolas"/>
          <w:b w:val="0"/>
          <w:sz w:val="19"/>
          <w:szCs w:val="19"/>
          <w:lang w:val="en-US"/>
        </w:rPr>
        <w:t>'master', '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master_name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',</w:t>
      </w:r>
      <w:bookmarkEnd w:id="54"/>
    </w:p>
    <w:p w14:paraId="2E80C931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55" w:name="_Toc199593837"/>
      <w:r w:rsidRPr="005209C8">
        <w:rPr>
          <w:rFonts w:ascii="Consolas" w:hAnsi="Consolas"/>
          <w:b w:val="0"/>
          <w:sz w:val="19"/>
          <w:szCs w:val="19"/>
          <w:lang w:val="en-US"/>
        </w:rPr>
        <w:t>'</w:t>
      </w:r>
      <w:proofErr w:type="spellStart"/>
      <w:proofErr w:type="gramStart"/>
      <w:r w:rsidRPr="005209C8">
        <w:rPr>
          <w:rFonts w:ascii="Consolas" w:hAnsi="Consolas"/>
          <w:b w:val="0"/>
          <w:sz w:val="19"/>
          <w:szCs w:val="19"/>
          <w:lang w:val="en-US"/>
        </w:rPr>
        <w:t>service</w:t>
      </w:r>
      <w:proofErr w:type="gramEnd"/>
      <w:r w:rsidRPr="005209C8">
        <w:rPr>
          <w:rFonts w:ascii="Consolas" w:hAnsi="Consolas"/>
          <w:b w:val="0"/>
          <w:sz w:val="19"/>
          <w:szCs w:val="19"/>
          <w:lang w:val="en-US"/>
        </w:rPr>
        <w:t>_info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',</w:t>
      </w:r>
      <w:bookmarkEnd w:id="55"/>
    </w:p>
    <w:p w14:paraId="1DB31DD7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56" w:name="_Toc199593838"/>
      <w:r w:rsidRPr="005209C8">
        <w:rPr>
          <w:rFonts w:ascii="Consolas" w:hAnsi="Consolas"/>
          <w:b w:val="0"/>
          <w:sz w:val="19"/>
          <w:szCs w:val="19"/>
          <w:lang w:val="en-US"/>
        </w:rPr>
        <w:t>'date', 'time', 'status'</w:t>
      </w:r>
      <w:bookmarkEnd w:id="56"/>
    </w:p>
    <w:p w14:paraId="7B8C8E0E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57" w:name="_Toc199593839"/>
      <w:r w:rsidRPr="005209C8">
        <w:rPr>
          <w:rFonts w:ascii="Consolas" w:hAnsi="Consolas"/>
          <w:b w:val="0"/>
          <w:sz w:val="19"/>
          <w:szCs w:val="19"/>
          <w:lang w:val="en-US"/>
        </w:rPr>
        <w:t>]</w:t>
      </w:r>
      <w:bookmarkEnd w:id="57"/>
    </w:p>
    <w:p w14:paraId="5A329DD4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62DDB9D6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58" w:name="_Toc199593840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AppointmentCreateSerializer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serializers.ModelSerializer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):</w:t>
      </w:r>
      <w:bookmarkEnd w:id="58"/>
    </w:p>
    <w:p w14:paraId="6F2F2F31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59" w:name="_Toc199593841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time =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serializers.TimeField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(format='%H:%M',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input_formats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=['%H:%M', '%H:%M:%S'])</w:t>
      </w:r>
      <w:bookmarkEnd w:id="59"/>
    </w:p>
    <w:p w14:paraId="00324C96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24B0CB9E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60" w:name="_Toc199593842"/>
      <w:r w:rsidRPr="005209C8">
        <w:rPr>
          <w:rFonts w:ascii="Consolas" w:hAnsi="Consolas"/>
          <w:b w:val="0"/>
          <w:sz w:val="19"/>
          <w:szCs w:val="19"/>
          <w:lang w:val="en-US"/>
        </w:rPr>
        <w:t>class Meta:</w:t>
      </w:r>
      <w:bookmarkEnd w:id="60"/>
    </w:p>
    <w:p w14:paraId="2D803DEC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61" w:name="_Toc199593843"/>
      <w:r w:rsidRPr="005209C8">
        <w:rPr>
          <w:rFonts w:ascii="Consolas" w:hAnsi="Consolas"/>
          <w:b w:val="0"/>
          <w:sz w:val="19"/>
          <w:szCs w:val="19"/>
          <w:lang w:val="en-US"/>
        </w:rPr>
        <w:t>model = Appointment</w:t>
      </w:r>
      <w:bookmarkEnd w:id="61"/>
    </w:p>
    <w:p w14:paraId="2BD46093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62" w:name="_Toc199593844"/>
      <w:r w:rsidRPr="005209C8">
        <w:rPr>
          <w:rFonts w:ascii="Consolas" w:hAnsi="Consolas"/>
          <w:b w:val="0"/>
          <w:sz w:val="19"/>
          <w:szCs w:val="19"/>
          <w:lang w:val="en-US"/>
        </w:rPr>
        <w:t>fields = ['date', 'time', 'service', 'master']</w:t>
      </w:r>
      <w:bookmarkEnd w:id="62"/>
    </w:p>
    <w:p w14:paraId="0D89B914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78DE74A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63" w:name="_Toc199593845"/>
      <w:r w:rsidRPr="005209C8">
        <w:rPr>
          <w:rFonts w:ascii="Consolas" w:hAnsi="Consolas"/>
          <w:b w:val="0"/>
          <w:sz w:val="19"/>
          <w:szCs w:val="19"/>
          <w:lang w:val="en-US"/>
        </w:rPr>
        <w:t>def validate(self, data):</w:t>
      </w:r>
      <w:bookmarkEnd w:id="63"/>
    </w:p>
    <w:p w14:paraId="19EEF679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64" w:name="_Toc199593846"/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selected_date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= data['date']</w:t>
      </w:r>
      <w:bookmarkEnd w:id="64"/>
    </w:p>
    <w:p w14:paraId="7F724BB5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65" w:name="_Toc199593847"/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selected_time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= data['time']</w:t>
      </w:r>
      <w:bookmarkEnd w:id="65"/>
    </w:p>
    <w:p w14:paraId="5ECF5118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66" w:name="_Toc199593848"/>
      <w:r w:rsidRPr="005209C8">
        <w:rPr>
          <w:rFonts w:ascii="Consolas" w:hAnsi="Consolas"/>
          <w:b w:val="0"/>
          <w:sz w:val="19"/>
          <w:szCs w:val="19"/>
          <w:lang w:val="en-US"/>
        </w:rPr>
        <w:t>master = data['master']</w:t>
      </w:r>
      <w:bookmarkEnd w:id="66"/>
    </w:p>
    <w:p w14:paraId="5266E6C0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50AF3635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67" w:name="_Toc199593849"/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selected_date_str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= "2025-05-30"</w:t>
      </w:r>
      <w:bookmarkEnd w:id="67"/>
    </w:p>
    <w:p w14:paraId="6CBF5CA7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68" w:name="_Toc199593850"/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selected_date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datetime.strptime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selected_date_str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, "%Y-%m-%d").date()</w:t>
      </w:r>
      <w:bookmarkEnd w:id="68"/>
    </w:p>
    <w:p w14:paraId="045264DD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69" w:name="_Toc199593851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selected_date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&lt;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date.today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():</w:t>
      </w:r>
      <w:bookmarkEnd w:id="69"/>
    </w:p>
    <w:p w14:paraId="67F41EDE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70" w:name="_Toc199593852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raise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serializers.ValidationError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({'date': '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Дата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не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может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быть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в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прошлом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.'})</w:t>
      </w:r>
      <w:bookmarkEnd w:id="70"/>
    </w:p>
    <w:p w14:paraId="1B51076A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0E961C0B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2FBE7DC1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39EB31F3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0EE81325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71" w:name="_Toc199593853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exists =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Appointment.objects.filter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</w:t>
      </w:r>
      <w:bookmarkEnd w:id="71"/>
    </w:p>
    <w:p w14:paraId="78331A13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72" w:name="_Toc199593854"/>
      <w:r w:rsidRPr="005209C8">
        <w:rPr>
          <w:rFonts w:ascii="Consolas" w:hAnsi="Consolas"/>
          <w:b w:val="0"/>
          <w:sz w:val="19"/>
          <w:szCs w:val="19"/>
          <w:lang w:val="en-US"/>
        </w:rPr>
        <w:t>master=master,</w:t>
      </w:r>
      <w:bookmarkEnd w:id="72"/>
    </w:p>
    <w:p w14:paraId="5B7C4E7A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73" w:name="_Toc199593855"/>
      <w:r w:rsidRPr="005209C8">
        <w:rPr>
          <w:rFonts w:ascii="Consolas" w:hAnsi="Consolas"/>
          <w:b w:val="0"/>
          <w:sz w:val="19"/>
          <w:szCs w:val="19"/>
          <w:lang w:val="en-US"/>
        </w:rPr>
        <w:t>date=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selected_date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,</w:t>
      </w:r>
      <w:bookmarkEnd w:id="73"/>
    </w:p>
    <w:p w14:paraId="4ADB76A9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74" w:name="_Toc199593856"/>
      <w:r w:rsidRPr="005209C8">
        <w:rPr>
          <w:rFonts w:ascii="Consolas" w:hAnsi="Consolas"/>
          <w:b w:val="0"/>
          <w:sz w:val="19"/>
          <w:szCs w:val="19"/>
          <w:lang w:val="en-US"/>
        </w:rPr>
        <w:t>time=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selected_time</w:t>
      </w:r>
      <w:bookmarkEnd w:id="74"/>
      <w:proofErr w:type="spellEnd"/>
    </w:p>
    <w:p w14:paraId="60641127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75" w:name="_Toc199593857"/>
      <w:r w:rsidRPr="005209C8">
        <w:rPr>
          <w:rFonts w:ascii="Consolas" w:hAnsi="Consolas"/>
          <w:b w:val="0"/>
          <w:sz w:val="19"/>
          <w:szCs w:val="19"/>
          <w:lang w:val="en-US"/>
        </w:rPr>
        <w:t>).exists()</w:t>
      </w:r>
      <w:bookmarkEnd w:id="75"/>
    </w:p>
    <w:p w14:paraId="79F2E440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76" w:name="_Toc199593858"/>
      <w:r w:rsidRPr="005209C8">
        <w:rPr>
          <w:rFonts w:ascii="Consolas" w:hAnsi="Consolas"/>
          <w:b w:val="0"/>
          <w:sz w:val="19"/>
          <w:szCs w:val="19"/>
          <w:lang w:val="en-US"/>
        </w:rPr>
        <w:t>if exists:</w:t>
      </w:r>
      <w:bookmarkEnd w:id="76"/>
    </w:p>
    <w:p w14:paraId="762B5858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77" w:name="_Toc199593859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raise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serializers.ValidationError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({'time': '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Мастер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уже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занят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на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это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время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.'})</w:t>
      </w:r>
      <w:bookmarkEnd w:id="77"/>
    </w:p>
    <w:p w14:paraId="77E913CA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43A914E8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lastRenderedPageBreak/>
        <w:t xml:space="preserve">        </w:t>
      </w:r>
      <w:bookmarkStart w:id="78" w:name="_Toc199593860"/>
      <w:r w:rsidRPr="005209C8">
        <w:rPr>
          <w:rFonts w:ascii="Consolas" w:hAnsi="Consolas"/>
          <w:b w:val="0"/>
          <w:sz w:val="19"/>
          <w:szCs w:val="19"/>
          <w:lang w:val="en-US"/>
        </w:rPr>
        <w:t>return data</w:t>
      </w:r>
      <w:bookmarkEnd w:id="78"/>
    </w:p>
    <w:p w14:paraId="4893F11B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6E957711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705B458" w14:textId="77777777" w:rsidR="005209C8" w:rsidRP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79" w:name="_Toc199593861"/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def create(self, 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validated_data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):</w:t>
      </w:r>
      <w:bookmarkEnd w:id="79"/>
    </w:p>
    <w:p w14:paraId="1A643E95" w14:textId="77777777" w:rsidR="005209C8" w:rsidRDefault="005209C8" w:rsidP="005209C8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5209C8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80" w:name="_Toc199593862"/>
      <w:r w:rsidRPr="005209C8">
        <w:rPr>
          <w:rFonts w:ascii="Consolas" w:hAnsi="Consolas"/>
          <w:b w:val="0"/>
          <w:sz w:val="19"/>
          <w:szCs w:val="19"/>
          <w:lang w:val="en-US"/>
        </w:rPr>
        <w:t>return Appointment.objects.create(client=self.context['request'].user.client, **</w:t>
      </w:r>
      <w:proofErr w:type="spellStart"/>
      <w:r w:rsidRPr="005209C8">
        <w:rPr>
          <w:rFonts w:ascii="Consolas" w:hAnsi="Consolas"/>
          <w:b w:val="0"/>
          <w:sz w:val="19"/>
          <w:szCs w:val="19"/>
          <w:lang w:val="en-US"/>
        </w:rPr>
        <w:t>validated_data</w:t>
      </w:r>
      <w:proofErr w:type="spellEnd"/>
      <w:r w:rsidRPr="005209C8">
        <w:rPr>
          <w:rFonts w:ascii="Consolas" w:hAnsi="Consolas"/>
          <w:b w:val="0"/>
          <w:sz w:val="19"/>
          <w:szCs w:val="19"/>
          <w:lang w:val="en-US"/>
        </w:rPr>
        <w:t>)</w:t>
      </w:r>
      <w:bookmarkEnd w:id="80"/>
    </w:p>
    <w:p w14:paraId="7DFE09F0" w14:textId="6356F790" w:rsidR="0021466E" w:rsidRDefault="004633B5" w:rsidP="005209C8">
      <w:pPr>
        <w:pStyle w:val="24"/>
        <w:rPr>
          <w:lang w:val="en-US"/>
        </w:rPr>
      </w:pPr>
      <w:bookmarkStart w:id="81" w:name="_Toc199593863"/>
      <w:r>
        <w:t>Код</w:t>
      </w:r>
      <w:r w:rsidRPr="004633B5">
        <w:rPr>
          <w:lang w:val="en-US"/>
        </w:rPr>
        <w:t xml:space="preserve"> </w:t>
      </w:r>
      <w:r>
        <w:t>файла</w:t>
      </w:r>
      <w:r w:rsidRPr="004633B5">
        <w:rPr>
          <w:lang w:val="en-US"/>
        </w:rPr>
        <w:t xml:space="preserve"> </w:t>
      </w:r>
      <w:r>
        <w:rPr>
          <w:lang w:val="en-US"/>
        </w:rPr>
        <w:t>“views.py”</w:t>
      </w:r>
      <w:bookmarkEnd w:id="81"/>
    </w:p>
    <w:p w14:paraId="09F8200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82" w:name="_Toc199593864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datetime import datetime,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timezone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,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timedelta</w:t>
      </w:r>
      <w:bookmarkEnd w:id="82"/>
      <w:proofErr w:type="spellEnd"/>
    </w:p>
    <w:p w14:paraId="0EF1A39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671E3CD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83" w:name="_Toc199593865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django.contrib.auth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login, authenticate,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update_session_auth_hash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 logout</w:t>
      </w:r>
      <w:bookmarkEnd w:id="83"/>
    </w:p>
    <w:p w14:paraId="0E10BB2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84" w:name="_Toc199593866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django.contrib.auth.decorators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login_required</w:t>
      </w:r>
      <w:bookmarkEnd w:id="84"/>
      <w:proofErr w:type="spellEnd"/>
    </w:p>
    <w:p w14:paraId="32E99A9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85" w:name="_Toc199593867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django.contrib.auth.password_validation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</w:t>
      </w:r>
      <w:proofErr w:type="spellStart"/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validate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>_password</w:t>
      </w:r>
      <w:bookmarkEnd w:id="85"/>
      <w:proofErr w:type="spellEnd"/>
    </w:p>
    <w:p w14:paraId="46DC8C9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86" w:name="_Toc199593868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django.core.exceptions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ValidationError</w:t>
      </w:r>
      <w:bookmarkEnd w:id="86"/>
      <w:proofErr w:type="spellEnd"/>
    </w:p>
    <w:p w14:paraId="160B433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87" w:name="_Toc199593869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django.shortcuts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render, redirect</w:t>
      </w:r>
      <w:bookmarkEnd w:id="87"/>
    </w:p>
    <w:p w14:paraId="491F840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88" w:name="_Toc199593870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django.utils.timezone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now</w:t>
      </w:r>
      <w:bookmarkEnd w:id="88"/>
    </w:p>
    <w:p w14:paraId="5919E17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89" w:name="_Toc199593871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django.views.decorators.csrf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csrf_exempt</w:t>
      </w:r>
      <w:bookmarkEnd w:id="89"/>
      <w:proofErr w:type="spellEnd"/>
    </w:p>
    <w:p w14:paraId="50EB0D3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90" w:name="_Toc19959387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rest_framework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viewsets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 status</w:t>
      </w:r>
      <w:bookmarkEnd w:id="90"/>
    </w:p>
    <w:p w14:paraId="6466A3F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50AC076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91" w:name="_Toc199593873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rest_framework.permissions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IsAuthenticated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,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IsAdminUser</w:t>
      </w:r>
      <w:bookmarkEnd w:id="91"/>
      <w:proofErr w:type="spellEnd"/>
    </w:p>
    <w:p w14:paraId="72A5C73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92" w:name="_Toc199593874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rest_framework.views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APIView</w:t>
      </w:r>
      <w:bookmarkEnd w:id="92"/>
      <w:proofErr w:type="spellEnd"/>
    </w:p>
    <w:p w14:paraId="5CD9B63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93" w:name="_Toc199593875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rest_framework.response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Response</w:t>
      </w:r>
      <w:bookmarkEnd w:id="93"/>
    </w:p>
    <w:p w14:paraId="27315A3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94" w:name="_Toc199593876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rest_framework_simplejwt.exceptions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TokenError</w:t>
      </w:r>
      <w:bookmarkEnd w:id="94"/>
      <w:proofErr w:type="spellEnd"/>
    </w:p>
    <w:p w14:paraId="2B5DD25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495ADA2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95" w:name="_Toc199593877"/>
      <w:r w:rsidRPr="007614D7">
        <w:rPr>
          <w:rFonts w:ascii="Consolas" w:hAnsi="Consolas"/>
          <w:b w:val="0"/>
          <w:sz w:val="19"/>
          <w:szCs w:val="19"/>
          <w:lang w:val="en-US"/>
        </w:rPr>
        <w:t>from .models import Client, Master, Service, Appointment</w:t>
      </w:r>
      <w:bookmarkEnd w:id="95"/>
    </w:p>
    <w:p w14:paraId="3D6ECFE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96" w:name="_Toc199593878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.permissions import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IsClient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,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IsMaster</w:t>
      </w:r>
      <w:bookmarkEnd w:id="96"/>
      <w:proofErr w:type="spellEnd"/>
    </w:p>
    <w:p w14:paraId="5F2A6EF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97" w:name="_Toc199593879"/>
      <w:r w:rsidRPr="007614D7">
        <w:rPr>
          <w:rFonts w:ascii="Consolas" w:hAnsi="Consolas"/>
          <w:b w:val="0"/>
          <w:sz w:val="19"/>
          <w:szCs w:val="19"/>
          <w:lang w:val="en-US"/>
        </w:rPr>
        <w:t>from .serializers import *</w:t>
      </w:r>
      <w:bookmarkEnd w:id="97"/>
    </w:p>
    <w:p w14:paraId="79EFCD5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98" w:name="_Toc199593880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rest_framework_simplejwt.tokens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,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AccessToken</w:t>
      </w:r>
      <w:bookmarkEnd w:id="98"/>
      <w:proofErr w:type="spellEnd"/>
    </w:p>
    <w:p w14:paraId="7FA5C47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99" w:name="_Toc199593881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django.contrib.auth.models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import User</w:t>
      </w:r>
      <w:bookmarkEnd w:id="99"/>
    </w:p>
    <w:p w14:paraId="156E1FA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3CC14C9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5EA33D0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00" w:name="_Toc19959388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def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check_and_refresh_token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(request):</w:t>
      </w:r>
      <w:bookmarkEnd w:id="100"/>
    </w:p>
    <w:p w14:paraId="3769140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01" w:name="_Toc199593883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access_token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request.session.get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access_token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')</w:t>
      </w:r>
      <w:bookmarkEnd w:id="101"/>
    </w:p>
    <w:p w14:paraId="55322C4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02" w:name="_Toc199593884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request.session.get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')</w:t>
      </w:r>
      <w:bookmarkEnd w:id="102"/>
    </w:p>
    <w:p w14:paraId="00D8A00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1180851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03" w:name="_Toc199593885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not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access_token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or not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:</w:t>
      </w:r>
      <w:bookmarkEnd w:id="103"/>
    </w:p>
    <w:p w14:paraId="0A7E749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04" w:name="_Toc199593886"/>
      <w:r w:rsidRPr="007614D7">
        <w:rPr>
          <w:rFonts w:ascii="Consolas" w:hAnsi="Consolas"/>
          <w:b w:val="0"/>
          <w:sz w:val="19"/>
          <w:szCs w:val="19"/>
          <w:lang w:val="en-US"/>
        </w:rPr>
        <w:t>logout(request)</w:t>
      </w:r>
      <w:bookmarkEnd w:id="104"/>
    </w:p>
    <w:p w14:paraId="304B6A6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05" w:name="_Toc199593887"/>
      <w:r w:rsidRPr="007614D7">
        <w:rPr>
          <w:rFonts w:ascii="Consolas" w:hAnsi="Consolas"/>
          <w:b w:val="0"/>
          <w:sz w:val="19"/>
          <w:szCs w:val="19"/>
          <w:lang w:val="en-US"/>
        </w:rPr>
        <w:t>return False</w:t>
      </w:r>
      <w:bookmarkEnd w:id="105"/>
    </w:p>
    <w:p w14:paraId="583EEE8A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06" w:name="_Toc199593888"/>
      <w:r w:rsidRPr="007614D7">
        <w:rPr>
          <w:rFonts w:ascii="Consolas" w:hAnsi="Consolas"/>
          <w:b w:val="0"/>
          <w:sz w:val="19"/>
          <w:szCs w:val="19"/>
          <w:lang w:val="en-US"/>
        </w:rPr>
        <w:t>try:</w:t>
      </w:r>
      <w:bookmarkEnd w:id="106"/>
    </w:p>
    <w:p w14:paraId="01520DE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07" w:name="_Toc199593889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access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AccessToken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access_token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107"/>
    </w:p>
    <w:p w14:paraId="43EBDF9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08" w:name="_Toc199593890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access['exp'] &lt;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datetime.now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timezone.utc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).timestamp():</w:t>
      </w:r>
      <w:bookmarkEnd w:id="108"/>
    </w:p>
    <w:p w14:paraId="4AEE403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09" w:name="_Toc199593891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raise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TokenError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("Access token expired")</w:t>
      </w:r>
      <w:bookmarkEnd w:id="109"/>
    </w:p>
    <w:p w14:paraId="3122231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10" w:name="_Toc199593892"/>
      <w:r w:rsidRPr="007614D7">
        <w:rPr>
          <w:rFonts w:ascii="Consolas" w:hAnsi="Consolas"/>
          <w:b w:val="0"/>
          <w:sz w:val="19"/>
          <w:szCs w:val="19"/>
          <w:lang w:val="en-US"/>
        </w:rPr>
        <w:t>return True</w:t>
      </w:r>
      <w:bookmarkEnd w:id="110"/>
    </w:p>
    <w:p w14:paraId="05A8400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lastRenderedPageBreak/>
        <w:t xml:space="preserve">    </w:t>
      </w:r>
      <w:bookmarkStart w:id="111" w:name="_Toc199593893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except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TokenError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:</w:t>
      </w:r>
      <w:bookmarkEnd w:id="111"/>
    </w:p>
    <w:p w14:paraId="22AC57B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12" w:name="_Toc199593894"/>
      <w:r w:rsidRPr="007614D7">
        <w:rPr>
          <w:rFonts w:ascii="Consolas" w:hAnsi="Consolas"/>
          <w:b w:val="0"/>
          <w:sz w:val="19"/>
          <w:szCs w:val="19"/>
          <w:lang w:val="en-US"/>
        </w:rPr>
        <w:t>try:</w:t>
      </w:r>
      <w:bookmarkEnd w:id="112"/>
    </w:p>
    <w:p w14:paraId="48AE73F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13" w:name="_Toc199593895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refresh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113"/>
    </w:p>
    <w:p w14:paraId="67A33B5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14" w:name="_Toc199593896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new_access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refresh.access_token</w:t>
      </w:r>
      <w:bookmarkEnd w:id="114"/>
      <w:proofErr w:type="spellEnd"/>
    </w:p>
    <w:p w14:paraId="7C297C4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15" w:name="_Toc199593897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request.session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['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access_token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'] = str(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new_access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115"/>
    </w:p>
    <w:p w14:paraId="5E91CF0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16" w:name="_Toc199593898"/>
      <w:r w:rsidRPr="007614D7">
        <w:rPr>
          <w:rFonts w:ascii="Consolas" w:hAnsi="Consolas"/>
          <w:b w:val="0"/>
          <w:sz w:val="19"/>
          <w:szCs w:val="19"/>
          <w:lang w:val="en-US"/>
        </w:rPr>
        <w:t>return True</w:t>
      </w:r>
      <w:bookmarkEnd w:id="116"/>
    </w:p>
    <w:p w14:paraId="1ABFA5D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17" w:name="_Toc199593899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except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TokenError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:</w:t>
      </w:r>
      <w:bookmarkEnd w:id="117"/>
    </w:p>
    <w:p w14:paraId="454A1DB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18" w:name="_Toc199593900"/>
      <w:r w:rsidRPr="007614D7">
        <w:rPr>
          <w:rFonts w:ascii="Consolas" w:hAnsi="Consolas"/>
          <w:b w:val="0"/>
          <w:sz w:val="19"/>
          <w:szCs w:val="19"/>
          <w:lang w:val="en-US"/>
        </w:rPr>
        <w:t>logout(request)</w:t>
      </w:r>
      <w:bookmarkEnd w:id="118"/>
    </w:p>
    <w:p w14:paraId="4762016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19" w:name="_Toc199593901"/>
      <w:r w:rsidRPr="007614D7">
        <w:rPr>
          <w:rFonts w:ascii="Consolas" w:hAnsi="Consolas"/>
          <w:b w:val="0"/>
          <w:sz w:val="19"/>
          <w:szCs w:val="19"/>
          <w:lang w:val="en-US"/>
        </w:rPr>
        <w:t>return False</w:t>
      </w:r>
      <w:bookmarkEnd w:id="119"/>
    </w:p>
    <w:p w14:paraId="15DD31DA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61CE32B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20" w:name="_Toc19959390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def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generate_time_slots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(start='09:00', end='18:00',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step_minutes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=30):</w:t>
      </w:r>
      <w:bookmarkEnd w:id="120"/>
    </w:p>
    <w:p w14:paraId="3E7C6B0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21" w:name="_Toc199593903"/>
      <w:r w:rsidRPr="007614D7">
        <w:rPr>
          <w:rFonts w:ascii="Consolas" w:hAnsi="Consolas"/>
          <w:b w:val="0"/>
          <w:sz w:val="19"/>
          <w:szCs w:val="19"/>
          <w:lang w:val="en-US"/>
        </w:rPr>
        <w:t>slots = []</w:t>
      </w:r>
      <w:bookmarkEnd w:id="121"/>
    </w:p>
    <w:p w14:paraId="4621B4A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22" w:name="_Toc199593904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current_dt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datetime.combine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date.today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(),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datetime.strptime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(start, "%H:%M").time())</w:t>
      </w:r>
      <w:bookmarkEnd w:id="122"/>
    </w:p>
    <w:p w14:paraId="161BE90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23" w:name="_Toc199593905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end_dt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datetime.combine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date.today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(),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datetime.strptime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(end, "%H:%M").time())</w:t>
      </w:r>
      <w:bookmarkEnd w:id="123"/>
    </w:p>
    <w:p w14:paraId="47C73EC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41C1447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24" w:name="_Toc199593906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while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current_dt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&lt;=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end_dt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:</w:t>
      </w:r>
      <w:bookmarkEnd w:id="124"/>
    </w:p>
    <w:p w14:paraId="2E6B9A9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25" w:name="_Toc199593907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slots.append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current_dt.time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())</w:t>
      </w:r>
      <w:bookmarkEnd w:id="125"/>
    </w:p>
    <w:p w14:paraId="7115554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26" w:name="_Toc199593908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current_dt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+=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timedelta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(minutes=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step_minutes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126"/>
    </w:p>
    <w:p w14:paraId="5A75BC9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1D0DC6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27" w:name="_Toc199593909"/>
      <w:r w:rsidRPr="007614D7">
        <w:rPr>
          <w:rFonts w:ascii="Consolas" w:hAnsi="Consolas"/>
          <w:b w:val="0"/>
          <w:sz w:val="19"/>
          <w:szCs w:val="19"/>
          <w:lang w:val="en-US"/>
        </w:rPr>
        <w:t>return slots</w:t>
      </w:r>
      <w:bookmarkEnd w:id="127"/>
    </w:p>
    <w:p w14:paraId="74A506D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A03ECE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28" w:name="_Toc199593910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# </w:t>
      </w:r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class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ClientViewSet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viewsets.ModelViewSet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128"/>
    </w:p>
    <w:p w14:paraId="03A507F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29" w:name="_Toc199593911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#    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queryset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Client.objects.all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129"/>
    </w:p>
    <w:p w14:paraId="6D2EFCF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30" w:name="_Toc19959391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#     </w:t>
      </w:r>
      <w:proofErr w:type="spellStart"/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serializer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>_class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ClientRegisterSerializer</w:t>
      </w:r>
      <w:bookmarkEnd w:id="130"/>
      <w:proofErr w:type="spellEnd"/>
    </w:p>
    <w:p w14:paraId="3EABB46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5C3576AA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31" w:name="_Toc199593913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MasterViewSet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viewsets.ModelViewSet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131"/>
    </w:p>
    <w:p w14:paraId="0A16330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32" w:name="_Toc199593914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permission_classes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[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IsAdminUser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]</w:t>
      </w:r>
      <w:bookmarkEnd w:id="132"/>
    </w:p>
    <w:p w14:paraId="10B029C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33" w:name="_Toc199593915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queryset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Master.objects.all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133"/>
    </w:p>
    <w:p w14:paraId="51404EE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34" w:name="_Toc199593916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serializer_class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MasterSerializer</w:t>
      </w:r>
      <w:bookmarkEnd w:id="134"/>
      <w:proofErr w:type="spellEnd"/>
    </w:p>
    <w:p w14:paraId="2B20AF7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1FF7579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35" w:name="_Toc199593917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ServiceViewSet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viewsets.ReadOnlyModelViewSet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135"/>
    </w:p>
    <w:p w14:paraId="6EE932D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36" w:name="_Toc199593918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queryset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Service.objects.all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136"/>
    </w:p>
    <w:p w14:paraId="0351732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37" w:name="_Toc199593919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serializer_class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ServiceSerializer</w:t>
      </w:r>
      <w:bookmarkEnd w:id="137"/>
      <w:proofErr w:type="spellEnd"/>
    </w:p>
    <w:p w14:paraId="66BA4B7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13EF1BD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38" w:name="_Toc199593920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AppointmentViewSet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viewsets.ModelViewSet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138"/>
    </w:p>
    <w:p w14:paraId="570AA86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39" w:name="_Toc199593921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queryset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Appointment.objects.all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139"/>
    </w:p>
    <w:p w14:paraId="4EEBF10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40" w:name="_Toc199593922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serializer_class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AppointmentSerializer</w:t>
      </w:r>
      <w:bookmarkEnd w:id="140"/>
      <w:proofErr w:type="spellEnd"/>
    </w:p>
    <w:p w14:paraId="4C898EE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543CF29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41" w:name="_Toc199593923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ServiceListView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APIView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141"/>
    </w:p>
    <w:p w14:paraId="4133523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68E4D24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42" w:name="_Toc199593924"/>
      <w:r w:rsidRPr="007614D7">
        <w:rPr>
          <w:rFonts w:ascii="Consolas" w:hAnsi="Consolas"/>
          <w:b w:val="0"/>
          <w:sz w:val="19"/>
          <w:szCs w:val="19"/>
          <w:lang w:val="en-US"/>
        </w:rPr>
        <w:t>def get(self, request):</w:t>
      </w:r>
      <w:bookmarkEnd w:id="142"/>
    </w:p>
    <w:p w14:paraId="2D63DBA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lastRenderedPageBreak/>
        <w:t xml:space="preserve">        </w:t>
      </w:r>
      <w:bookmarkStart w:id="143" w:name="_Toc199593925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services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Service.objects.all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143"/>
    </w:p>
    <w:p w14:paraId="6AEDE0F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44" w:name="_Toc199593926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serializer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ServiceSerializer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(services, many=True)</w:t>
      </w:r>
      <w:bookmarkEnd w:id="144"/>
    </w:p>
    <w:p w14:paraId="42DD55E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45" w:name="_Toc199593927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serializer.data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145"/>
    </w:p>
    <w:p w14:paraId="403457E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331D177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E1A85F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46" w:name="_Toc199593928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MyAppointmentsView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APIView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146"/>
    </w:p>
    <w:p w14:paraId="5A93904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47" w:name="_Toc199593929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permission_classes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[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IsAuthenticated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]</w:t>
      </w:r>
      <w:bookmarkEnd w:id="147"/>
    </w:p>
    <w:p w14:paraId="6A13E62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1871AD5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48" w:name="_Toc199593930"/>
      <w:r w:rsidRPr="007614D7">
        <w:rPr>
          <w:rFonts w:ascii="Consolas" w:hAnsi="Consolas"/>
          <w:b w:val="0"/>
          <w:sz w:val="19"/>
          <w:szCs w:val="19"/>
          <w:lang w:val="en-US"/>
        </w:rPr>
        <w:t>def get(self, request):</w:t>
      </w:r>
      <w:bookmarkEnd w:id="148"/>
    </w:p>
    <w:p w14:paraId="5C1341B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49" w:name="_Toc199593931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user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request.user</w:t>
      </w:r>
      <w:bookmarkEnd w:id="149"/>
      <w:proofErr w:type="spellEnd"/>
    </w:p>
    <w:p w14:paraId="69CCC6E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6FF8237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50" w:name="_Toc19959393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hasattr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(user, 'client'):</w:t>
      </w:r>
      <w:bookmarkEnd w:id="150"/>
    </w:p>
    <w:p w14:paraId="1D75CDB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51" w:name="_Toc199593933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appointments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Appointment.objects.filter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(client=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user.client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151"/>
    </w:p>
    <w:p w14:paraId="4B60FF8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52" w:name="_Toc199593934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elif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hasattr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(user, 'master'):</w:t>
      </w:r>
      <w:bookmarkEnd w:id="152"/>
    </w:p>
    <w:p w14:paraId="6336C98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53" w:name="_Toc199593935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appointments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Appointment.objects.filter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(master=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user.master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153"/>
    </w:p>
    <w:p w14:paraId="47DE662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54" w:name="_Toc199593936"/>
      <w:r w:rsidRPr="007614D7">
        <w:rPr>
          <w:rFonts w:ascii="Consolas" w:hAnsi="Consolas"/>
          <w:b w:val="0"/>
          <w:sz w:val="19"/>
          <w:szCs w:val="19"/>
          <w:lang w:val="en-US"/>
        </w:rPr>
        <w:t>else</w:t>
      </w:r>
      <w:r w:rsidRPr="007614D7">
        <w:rPr>
          <w:rFonts w:ascii="Consolas" w:hAnsi="Consolas"/>
          <w:b w:val="0"/>
          <w:sz w:val="19"/>
          <w:szCs w:val="19"/>
        </w:rPr>
        <w:t>:</w:t>
      </w:r>
      <w:bookmarkEnd w:id="154"/>
    </w:p>
    <w:p w14:paraId="3A02011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</w:rPr>
      </w:pPr>
      <w:r w:rsidRPr="007614D7">
        <w:rPr>
          <w:rFonts w:ascii="Consolas" w:hAnsi="Consolas"/>
          <w:b w:val="0"/>
          <w:sz w:val="19"/>
          <w:szCs w:val="19"/>
        </w:rPr>
        <w:t xml:space="preserve">            </w:t>
      </w:r>
      <w:bookmarkStart w:id="155" w:name="_Toc199593937"/>
      <w:r w:rsidRPr="007614D7">
        <w:rPr>
          <w:rFonts w:ascii="Consolas" w:hAnsi="Consolas"/>
          <w:b w:val="0"/>
          <w:sz w:val="19"/>
          <w:szCs w:val="19"/>
          <w:lang w:val="en-US"/>
        </w:rPr>
        <w:t>return</w:t>
      </w:r>
      <w:r w:rsidRPr="007614D7">
        <w:rPr>
          <w:rFonts w:ascii="Consolas" w:hAnsi="Consolas"/>
          <w:b w:val="0"/>
          <w:sz w:val="19"/>
          <w:szCs w:val="19"/>
        </w:rPr>
        <w:t xml:space="preserve"> </w:t>
      </w:r>
      <w:r w:rsidRPr="007614D7">
        <w:rPr>
          <w:rFonts w:ascii="Consolas" w:hAnsi="Consolas"/>
          <w:b w:val="0"/>
          <w:sz w:val="19"/>
          <w:szCs w:val="19"/>
          <w:lang w:val="en-US"/>
        </w:rPr>
        <w:t>Response</w:t>
      </w:r>
      <w:r w:rsidRPr="007614D7">
        <w:rPr>
          <w:rFonts w:ascii="Consolas" w:hAnsi="Consolas"/>
          <w:b w:val="0"/>
          <w:sz w:val="19"/>
          <w:szCs w:val="19"/>
        </w:rPr>
        <w:t>({'</w:t>
      </w:r>
      <w:r w:rsidRPr="007614D7">
        <w:rPr>
          <w:rFonts w:ascii="Consolas" w:hAnsi="Consolas"/>
          <w:b w:val="0"/>
          <w:sz w:val="19"/>
          <w:szCs w:val="19"/>
          <w:lang w:val="en-US"/>
        </w:rPr>
        <w:t>error</w:t>
      </w:r>
      <w:r w:rsidRPr="007614D7">
        <w:rPr>
          <w:rFonts w:ascii="Consolas" w:hAnsi="Consolas"/>
          <w:b w:val="0"/>
          <w:sz w:val="19"/>
          <w:szCs w:val="19"/>
        </w:rPr>
        <w:t xml:space="preserve">': 'Пользователь не является ни клиентом, ни мастером'}, </w:t>
      </w:r>
      <w:r w:rsidRPr="007614D7">
        <w:rPr>
          <w:rFonts w:ascii="Consolas" w:hAnsi="Consolas"/>
          <w:b w:val="0"/>
          <w:sz w:val="19"/>
          <w:szCs w:val="19"/>
          <w:lang w:val="en-US"/>
        </w:rPr>
        <w:t>status</w:t>
      </w:r>
      <w:r w:rsidRPr="007614D7">
        <w:rPr>
          <w:rFonts w:ascii="Consolas" w:hAnsi="Consolas"/>
          <w:b w:val="0"/>
          <w:sz w:val="19"/>
          <w:szCs w:val="19"/>
        </w:rPr>
        <w:t>=403)</w:t>
      </w:r>
      <w:bookmarkEnd w:id="155"/>
    </w:p>
    <w:p w14:paraId="79F1CE0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</w:rPr>
      </w:pPr>
    </w:p>
    <w:p w14:paraId="4C793B6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</w:rPr>
        <w:t xml:space="preserve">        </w:t>
      </w:r>
      <w:bookmarkStart w:id="156" w:name="_Toc199593938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serializer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AppointmentSerializer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appointments.order_by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("date", "time"), many=True)</w:t>
      </w:r>
      <w:bookmarkEnd w:id="156"/>
    </w:p>
    <w:p w14:paraId="61E9CBF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57" w:name="_Toc199593939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serializer.data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157"/>
    </w:p>
    <w:p w14:paraId="6143B1BA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D06205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58" w:name="_Toc199593940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ClientRegisterView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APIView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158"/>
    </w:p>
    <w:p w14:paraId="6F134F1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59" w:name="_Toc199593941"/>
      <w:r w:rsidRPr="007614D7">
        <w:rPr>
          <w:rFonts w:ascii="Consolas" w:hAnsi="Consolas"/>
          <w:b w:val="0"/>
          <w:sz w:val="19"/>
          <w:szCs w:val="19"/>
          <w:lang w:val="en-US"/>
        </w:rPr>
        <w:t>def post(self, request):</w:t>
      </w:r>
      <w:bookmarkEnd w:id="159"/>
    </w:p>
    <w:p w14:paraId="52CD387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60" w:name="_Toc19959394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serializer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ClientRegisterSerializer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(data=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request.data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160"/>
    </w:p>
    <w:p w14:paraId="25FCC9E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61" w:name="_Toc199593943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serializer.is_valid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():</w:t>
      </w:r>
      <w:bookmarkEnd w:id="161"/>
    </w:p>
    <w:p w14:paraId="6DD9BEF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62" w:name="_Toc199593944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serializer.save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162"/>
    </w:p>
    <w:p w14:paraId="557FD7B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63" w:name="_Toc199593945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Response({'message': 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Клиент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зарегистрирован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'}, status=status.HTTP_201_CREATED)</w:t>
      </w:r>
      <w:bookmarkEnd w:id="163"/>
    </w:p>
    <w:p w14:paraId="2483FE3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64" w:name="_Toc199593946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serializer.errors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 status=status.HTTP_400_BAD_REQUEST)</w:t>
      </w:r>
      <w:bookmarkEnd w:id="164"/>
    </w:p>
    <w:p w14:paraId="76BC89A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39F9A74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65" w:name="_Toc199593947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LoginView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APIView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165"/>
    </w:p>
    <w:p w14:paraId="39943AD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66" w:name="_Toc199593948"/>
      <w:r w:rsidRPr="007614D7">
        <w:rPr>
          <w:rFonts w:ascii="Consolas" w:hAnsi="Consolas"/>
          <w:b w:val="0"/>
          <w:sz w:val="19"/>
          <w:szCs w:val="19"/>
          <w:lang w:val="en-US"/>
        </w:rPr>
        <w:t>def post(self, request):</w:t>
      </w:r>
      <w:bookmarkEnd w:id="166"/>
    </w:p>
    <w:p w14:paraId="06A3473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67" w:name="_Toc199593949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login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request.data.get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('login')</w:t>
      </w:r>
      <w:bookmarkEnd w:id="167"/>
    </w:p>
    <w:p w14:paraId="40EEF5E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68" w:name="_Toc199593950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password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request.data.get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('password')</w:t>
      </w:r>
      <w:bookmarkEnd w:id="168"/>
    </w:p>
    <w:p w14:paraId="2A5C3CE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2F98C37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69" w:name="_Toc199593951"/>
      <w:r w:rsidRPr="007614D7">
        <w:rPr>
          <w:rFonts w:ascii="Consolas" w:hAnsi="Consolas"/>
          <w:b w:val="0"/>
          <w:sz w:val="19"/>
          <w:szCs w:val="19"/>
          <w:lang w:val="en-US"/>
        </w:rPr>
        <w:t>user = authenticate(request, username=login, password=password)</w:t>
      </w:r>
      <w:bookmarkEnd w:id="169"/>
    </w:p>
    <w:p w14:paraId="1290188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70" w:name="_Toc199593952"/>
      <w:r w:rsidRPr="007614D7">
        <w:rPr>
          <w:rFonts w:ascii="Consolas" w:hAnsi="Consolas"/>
          <w:b w:val="0"/>
          <w:sz w:val="19"/>
          <w:szCs w:val="19"/>
          <w:lang w:val="en-US"/>
        </w:rPr>
        <w:t>if user is None:</w:t>
      </w:r>
      <w:bookmarkEnd w:id="170"/>
    </w:p>
    <w:p w14:paraId="3D0AD56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71" w:name="_Toc199593953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Response({'error': 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Неверный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логин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или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пароль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'}, status=401)</w:t>
      </w:r>
      <w:bookmarkEnd w:id="171"/>
    </w:p>
    <w:p w14:paraId="63A8C34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5C57665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72" w:name="_Toc199593954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user.is_client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:</w:t>
      </w:r>
      <w:bookmarkEnd w:id="172"/>
    </w:p>
    <w:p w14:paraId="1FFEB7C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73" w:name="_Toc199593955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user_type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'client'</w:t>
      </w:r>
      <w:bookmarkEnd w:id="173"/>
    </w:p>
    <w:p w14:paraId="09DD3DC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lastRenderedPageBreak/>
        <w:t xml:space="preserve">        </w:t>
      </w:r>
      <w:bookmarkStart w:id="174" w:name="_Toc199593956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elif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user.is_master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:</w:t>
      </w:r>
      <w:bookmarkEnd w:id="174"/>
    </w:p>
    <w:p w14:paraId="07972DF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75" w:name="_Toc199593957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user_type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'master'</w:t>
      </w:r>
      <w:bookmarkEnd w:id="175"/>
    </w:p>
    <w:p w14:paraId="4DCB4B8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76" w:name="_Toc199593958"/>
      <w:r w:rsidRPr="007614D7">
        <w:rPr>
          <w:rFonts w:ascii="Consolas" w:hAnsi="Consolas"/>
          <w:b w:val="0"/>
          <w:sz w:val="19"/>
          <w:szCs w:val="19"/>
          <w:lang w:val="en-US"/>
        </w:rPr>
        <w:t>else:</w:t>
      </w:r>
      <w:bookmarkEnd w:id="176"/>
    </w:p>
    <w:p w14:paraId="0B1E2C8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77" w:name="_Toc199593959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user_type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'unknown'</w:t>
      </w:r>
      <w:bookmarkEnd w:id="177"/>
    </w:p>
    <w:p w14:paraId="1F9E00E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0B95153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78" w:name="_Toc199593960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refresh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RefreshToken.for_user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(user)</w:t>
      </w:r>
      <w:bookmarkEnd w:id="178"/>
    </w:p>
    <w:p w14:paraId="715C293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79" w:name="_Toc199593961"/>
      <w:r w:rsidRPr="007614D7">
        <w:rPr>
          <w:rFonts w:ascii="Consolas" w:hAnsi="Consolas"/>
          <w:b w:val="0"/>
          <w:sz w:val="19"/>
          <w:szCs w:val="19"/>
          <w:lang w:val="en-US"/>
        </w:rPr>
        <w:t>refresh['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user_type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']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user_type</w:t>
      </w:r>
      <w:bookmarkEnd w:id="179"/>
      <w:proofErr w:type="spellEnd"/>
    </w:p>
    <w:p w14:paraId="77A5DFF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318E27E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80" w:name="_Toc19959396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access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refresh.access_token</w:t>
      </w:r>
      <w:bookmarkEnd w:id="180"/>
      <w:proofErr w:type="spellEnd"/>
    </w:p>
    <w:p w14:paraId="359D97A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9D0514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81" w:name="_Toc199593963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Response({</w:t>
      </w:r>
      <w:bookmarkEnd w:id="181"/>
    </w:p>
    <w:p w14:paraId="47CB596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82" w:name="_Toc199593964"/>
      <w:r w:rsidRPr="007614D7">
        <w:rPr>
          <w:rFonts w:ascii="Consolas" w:hAnsi="Consolas"/>
          <w:b w:val="0"/>
          <w:sz w:val="19"/>
          <w:szCs w:val="19"/>
          <w:lang w:val="en-US"/>
        </w:rPr>
        <w:t>'refresh': str(refresh),</w:t>
      </w:r>
      <w:bookmarkEnd w:id="182"/>
    </w:p>
    <w:p w14:paraId="5F309B7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83" w:name="_Toc199593965"/>
      <w:r w:rsidRPr="007614D7">
        <w:rPr>
          <w:rFonts w:ascii="Consolas" w:hAnsi="Consolas"/>
          <w:b w:val="0"/>
          <w:sz w:val="19"/>
          <w:szCs w:val="19"/>
          <w:lang w:val="en-US"/>
        </w:rPr>
        <w:t>'access': str(access),</w:t>
      </w:r>
      <w:bookmarkEnd w:id="183"/>
    </w:p>
    <w:p w14:paraId="66C89A5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84" w:name="_Toc199593966"/>
      <w:r w:rsidRPr="007614D7">
        <w:rPr>
          <w:rFonts w:ascii="Consolas" w:hAnsi="Consolas"/>
          <w:b w:val="0"/>
          <w:sz w:val="19"/>
          <w:szCs w:val="19"/>
          <w:lang w:val="en-US"/>
        </w:rPr>
        <w:t>'</w:t>
      </w:r>
      <w:proofErr w:type="spellStart"/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user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>_type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':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user_type</w:t>
      </w:r>
      <w:bookmarkEnd w:id="184"/>
      <w:proofErr w:type="spellEnd"/>
    </w:p>
    <w:p w14:paraId="38D5D65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85" w:name="_Toc199593967"/>
      <w:r w:rsidRPr="007614D7">
        <w:rPr>
          <w:rFonts w:ascii="Consolas" w:hAnsi="Consolas"/>
          <w:b w:val="0"/>
          <w:sz w:val="19"/>
          <w:szCs w:val="19"/>
          <w:lang w:val="en-US"/>
        </w:rPr>
        <w:t>}, status=status.HTTP_200_OK)</w:t>
      </w:r>
      <w:bookmarkEnd w:id="185"/>
    </w:p>
    <w:p w14:paraId="7E8CC68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9A9441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186" w:name="_Toc199593968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ChangePasswordView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APIView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186"/>
    </w:p>
    <w:p w14:paraId="6DA5395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87" w:name="_Toc199593969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permission_classes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[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IsAuthenticated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]</w:t>
      </w:r>
      <w:bookmarkEnd w:id="187"/>
    </w:p>
    <w:p w14:paraId="7695672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5CA2B44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188" w:name="_Toc199593970"/>
      <w:r w:rsidRPr="007614D7">
        <w:rPr>
          <w:rFonts w:ascii="Consolas" w:hAnsi="Consolas"/>
          <w:b w:val="0"/>
          <w:sz w:val="19"/>
          <w:szCs w:val="19"/>
          <w:lang w:val="en-US"/>
        </w:rPr>
        <w:t>def post(self, request):</w:t>
      </w:r>
      <w:bookmarkEnd w:id="188"/>
    </w:p>
    <w:p w14:paraId="68EA1C4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89" w:name="_Toc199593971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user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request.user</w:t>
      </w:r>
      <w:bookmarkEnd w:id="189"/>
      <w:proofErr w:type="spellEnd"/>
    </w:p>
    <w:p w14:paraId="784B6A2A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90" w:name="_Toc199593972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old_password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request.data.get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("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old_password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")</w:t>
      </w:r>
      <w:bookmarkEnd w:id="190"/>
    </w:p>
    <w:p w14:paraId="0034CB1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91" w:name="_Toc199593973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new_password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request.data.get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("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new_password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")</w:t>
      </w:r>
      <w:bookmarkEnd w:id="191"/>
    </w:p>
    <w:p w14:paraId="045EFDC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4B399FE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92" w:name="_Toc199593974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not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user.check_password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old_password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192"/>
    </w:p>
    <w:p w14:paraId="7CB7E0A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93" w:name="_Toc199593975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Response({"detail": "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Неверный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текущий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пароль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"}, status=status.HTTP_400_BAD_REQUEST)</w:t>
      </w:r>
      <w:bookmarkEnd w:id="193"/>
    </w:p>
    <w:p w14:paraId="353347A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0B50C6C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94" w:name="_Toc199593976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not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new_password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:</w:t>
      </w:r>
      <w:bookmarkEnd w:id="194"/>
    </w:p>
    <w:p w14:paraId="34E6BCD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95" w:name="_Toc199593977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Response({"detail": "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Новый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пароль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не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может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быть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пустым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"}, status=status.HTTP_400_BAD_REQUEST)</w:t>
      </w:r>
      <w:bookmarkEnd w:id="195"/>
    </w:p>
    <w:p w14:paraId="12E6C02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39662EF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96" w:name="_Toc199593978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old_password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new_password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:</w:t>
      </w:r>
      <w:bookmarkEnd w:id="196"/>
    </w:p>
    <w:p w14:paraId="2023DC2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97" w:name="_Toc199593979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Response({"detail": "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Новый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пароль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не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должен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совпадать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с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текущим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"}, status=status.HTTP_400_BAD_REQUEST)</w:t>
      </w:r>
      <w:bookmarkEnd w:id="197"/>
    </w:p>
    <w:p w14:paraId="1AC1564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0618A02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198" w:name="_Toc199593980"/>
      <w:r w:rsidRPr="007614D7">
        <w:rPr>
          <w:rFonts w:ascii="Consolas" w:hAnsi="Consolas"/>
          <w:b w:val="0"/>
          <w:sz w:val="19"/>
          <w:szCs w:val="19"/>
          <w:lang w:val="en-US"/>
        </w:rPr>
        <w:t>try:</w:t>
      </w:r>
      <w:bookmarkEnd w:id="198"/>
    </w:p>
    <w:p w14:paraId="79C53D1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199" w:name="_Toc199593981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validate_password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new_password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 user)</w:t>
      </w:r>
      <w:bookmarkEnd w:id="199"/>
    </w:p>
    <w:p w14:paraId="1EC50F9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00" w:name="_Toc19959398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except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ValidationError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as e:</w:t>
      </w:r>
      <w:bookmarkEnd w:id="200"/>
    </w:p>
    <w:p w14:paraId="08F4004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01" w:name="_Toc199593983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return Response({"detail":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e.messages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}, status=status.HTTP_400_BAD_REQUEST)</w:t>
      </w:r>
      <w:bookmarkEnd w:id="201"/>
    </w:p>
    <w:p w14:paraId="13BB774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19DB2C8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02" w:name="_Toc199593984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user.set_password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new_password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202"/>
    </w:p>
    <w:p w14:paraId="0847A25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lastRenderedPageBreak/>
        <w:t xml:space="preserve">        </w:t>
      </w:r>
      <w:bookmarkStart w:id="203" w:name="_Toc199593985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user.save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203"/>
    </w:p>
    <w:p w14:paraId="3F2C9E8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04" w:name="_Toc199593986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Response({"detail": "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Пароль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успешно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изменён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"})</w:t>
      </w:r>
      <w:bookmarkEnd w:id="204"/>
    </w:p>
    <w:p w14:paraId="2DCA8B9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4E5A04E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05" w:name="_Toc199593987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LogoutView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APIView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205"/>
    </w:p>
    <w:p w14:paraId="6E7C1FE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06" w:name="_Toc199593988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permission_classes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[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IsAuthenticated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]</w:t>
      </w:r>
      <w:bookmarkEnd w:id="206"/>
    </w:p>
    <w:p w14:paraId="2AE20F3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3D6F2A9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07" w:name="_Toc199593989"/>
      <w:r w:rsidRPr="007614D7">
        <w:rPr>
          <w:rFonts w:ascii="Consolas" w:hAnsi="Consolas"/>
          <w:b w:val="0"/>
          <w:sz w:val="19"/>
          <w:szCs w:val="19"/>
          <w:lang w:val="en-US"/>
        </w:rPr>
        <w:t>def post(self, request):</w:t>
      </w:r>
      <w:bookmarkEnd w:id="207"/>
    </w:p>
    <w:p w14:paraId="6CC0D83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08" w:name="_Toc199593990"/>
      <w:r w:rsidRPr="007614D7">
        <w:rPr>
          <w:rFonts w:ascii="Consolas" w:hAnsi="Consolas"/>
          <w:b w:val="0"/>
          <w:sz w:val="19"/>
          <w:szCs w:val="19"/>
          <w:lang w:val="en-US"/>
        </w:rPr>
        <w:t>try:</w:t>
      </w:r>
      <w:bookmarkEnd w:id="208"/>
    </w:p>
    <w:p w14:paraId="3D3474A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09" w:name="_Toc199593991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request.data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["refresh"]</w:t>
      </w:r>
      <w:bookmarkEnd w:id="209"/>
    </w:p>
    <w:p w14:paraId="206BF21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10" w:name="_Toc19959399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token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210"/>
    </w:p>
    <w:p w14:paraId="6832A0B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11" w:name="_Toc199593993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token.blacklist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211"/>
    </w:p>
    <w:p w14:paraId="794C4FD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12" w:name="_Toc199593994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Response({"detail": "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Вы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успешно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вышли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из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системы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"}, status=status.HTTP_205_RESET_CONTENT)</w:t>
      </w:r>
      <w:bookmarkEnd w:id="212"/>
    </w:p>
    <w:p w14:paraId="7F9FD04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13" w:name="_Toc199593995"/>
      <w:r w:rsidRPr="007614D7">
        <w:rPr>
          <w:rFonts w:ascii="Consolas" w:hAnsi="Consolas"/>
          <w:b w:val="0"/>
          <w:sz w:val="19"/>
          <w:szCs w:val="19"/>
          <w:lang w:val="en-US"/>
        </w:rPr>
        <w:t>except Exception:</w:t>
      </w:r>
      <w:bookmarkEnd w:id="213"/>
    </w:p>
    <w:p w14:paraId="3105563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14" w:name="_Toc199593996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Response({"detail": "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Ошибка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отзыва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токена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"}, status=status.HTTP_400_BAD_REQUEST)</w:t>
      </w:r>
      <w:bookmarkEnd w:id="214"/>
    </w:p>
    <w:p w14:paraId="34C90E3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2032269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15" w:name="_Toc199593997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class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ClientAppointmentCreateView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APIView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215"/>
    </w:p>
    <w:p w14:paraId="3EFF894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16" w:name="_Toc199593998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permission_classes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[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IsAuthenticated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,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IsClient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]</w:t>
      </w:r>
      <w:bookmarkEnd w:id="216"/>
    </w:p>
    <w:p w14:paraId="6C4276D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4CD6986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17" w:name="_Toc199593999"/>
      <w:r w:rsidRPr="007614D7">
        <w:rPr>
          <w:rFonts w:ascii="Consolas" w:hAnsi="Consolas"/>
          <w:b w:val="0"/>
          <w:sz w:val="19"/>
          <w:szCs w:val="19"/>
          <w:lang w:val="en-US"/>
        </w:rPr>
        <w:t>def post(self, request):</w:t>
      </w:r>
      <w:bookmarkEnd w:id="217"/>
    </w:p>
    <w:p w14:paraId="5FA0C5E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18" w:name="_Toc199594000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serializer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AppointmentCreateSerializer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(data=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request.data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 context={'request': request})</w:t>
      </w:r>
      <w:bookmarkEnd w:id="218"/>
    </w:p>
    <w:p w14:paraId="35D655F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19" w:name="_Toc199594001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serializer.is_valid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():</w:t>
      </w:r>
      <w:bookmarkEnd w:id="219"/>
    </w:p>
    <w:p w14:paraId="7AACAD0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20" w:name="_Toc199594002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serializer.save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220"/>
    </w:p>
    <w:p w14:paraId="4D7716F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21" w:name="_Toc199594003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Response({'detail': 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Запись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успешно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создана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'}, status=status.HTTP_201_CREATED)</w:t>
      </w:r>
      <w:bookmarkEnd w:id="221"/>
    </w:p>
    <w:p w14:paraId="6CB92D1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22" w:name="_Toc199594004"/>
      <w:r w:rsidRPr="007614D7">
        <w:rPr>
          <w:rFonts w:ascii="Consolas" w:hAnsi="Consolas"/>
          <w:b w:val="0"/>
          <w:sz w:val="19"/>
          <w:szCs w:val="19"/>
          <w:lang w:val="en-US"/>
        </w:rPr>
        <w:t>return Response(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serializer.errors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 status=status.HTTP_400_BAD_REQUEST)</w:t>
      </w:r>
      <w:bookmarkEnd w:id="222"/>
    </w:p>
    <w:p w14:paraId="1703B50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0443C5B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23" w:name="_Toc199594005"/>
      <w:r w:rsidRPr="007614D7">
        <w:rPr>
          <w:rFonts w:ascii="Consolas" w:hAnsi="Consolas"/>
          <w:b w:val="0"/>
          <w:sz w:val="19"/>
          <w:szCs w:val="19"/>
          <w:lang w:val="en-US"/>
        </w:rPr>
        <w:t>#  HTML</w:t>
      </w:r>
      <w:bookmarkEnd w:id="223"/>
    </w:p>
    <w:p w14:paraId="370431C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36F7742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4E2F6DC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24" w:name="_Toc199594006"/>
      <w:r w:rsidRPr="007614D7">
        <w:rPr>
          <w:rFonts w:ascii="Consolas" w:hAnsi="Consolas"/>
          <w:b w:val="0"/>
          <w:sz w:val="19"/>
          <w:szCs w:val="19"/>
          <w:lang w:val="en-US"/>
        </w:rPr>
        <w:t>@</w:t>
      </w:r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csrf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>_exempt</w:t>
      </w:r>
      <w:bookmarkEnd w:id="224"/>
    </w:p>
    <w:p w14:paraId="0C93704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25" w:name="_Toc199594007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def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register_view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(request):</w:t>
      </w:r>
      <w:bookmarkEnd w:id="225"/>
    </w:p>
    <w:p w14:paraId="0F47B08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26" w:name="_Toc199594008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request.method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== 'POST':</w:t>
      </w:r>
      <w:bookmarkEnd w:id="226"/>
    </w:p>
    <w:p w14:paraId="4C4C2F9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27" w:name="_Toc199594009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name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request.POST.get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('name')</w:t>
      </w:r>
      <w:bookmarkEnd w:id="227"/>
    </w:p>
    <w:p w14:paraId="21CA9A0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28" w:name="_Toc199594010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phone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request.POST.get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('phone')</w:t>
      </w:r>
      <w:bookmarkEnd w:id="228"/>
    </w:p>
    <w:p w14:paraId="748501F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29" w:name="_Toc199594011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login_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request.POST.get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('login')</w:t>
      </w:r>
      <w:bookmarkEnd w:id="229"/>
    </w:p>
    <w:p w14:paraId="2DAA779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30" w:name="_Toc19959401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password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request.POST.get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('password')</w:t>
      </w:r>
      <w:bookmarkEnd w:id="230"/>
    </w:p>
    <w:p w14:paraId="7FBAC1A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3AA52AA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31" w:name="_Toc199594013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User.objects.filter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(username=login_).exists():</w:t>
      </w:r>
      <w:bookmarkEnd w:id="231"/>
    </w:p>
    <w:p w14:paraId="6D61CE4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32" w:name="_Toc199594014"/>
      <w:r w:rsidRPr="007614D7">
        <w:rPr>
          <w:rFonts w:ascii="Consolas" w:hAnsi="Consolas"/>
          <w:b w:val="0"/>
          <w:sz w:val="19"/>
          <w:szCs w:val="19"/>
          <w:lang w:val="en-US"/>
        </w:rPr>
        <w:t>return render(request, 'register.html', {'error': 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Логин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уже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занят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'})</w:t>
      </w:r>
      <w:bookmarkEnd w:id="232"/>
    </w:p>
    <w:p w14:paraId="5C33B84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4730B1F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lastRenderedPageBreak/>
        <w:t xml:space="preserve">        </w:t>
      </w:r>
      <w:bookmarkStart w:id="233" w:name="_Toc199594015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user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User.objects.create_user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bookmarkEnd w:id="233"/>
    </w:p>
    <w:p w14:paraId="322913F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34" w:name="_Toc199594016"/>
      <w:r w:rsidRPr="007614D7">
        <w:rPr>
          <w:rFonts w:ascii="Consolas" w:hAnsi="Consolas"/>
          <w:b w:val="0"/>
          <w:sz w:val="19"/>
          <w:szCs w:val="19"/>
          <w:lang w:val="en-US"/>
        </w:rPr>
        <w:t>username=login_,</w:t>
      </w:r>
      <w:bookmarkEnd w:id="234"/>
    </w:p>
    <w:p w14:paraId="6CF001D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35" w:name="_Toc199594017"/>
      <w:r w:rsidRPr="007614D7">
        <w:rPr>
          <w:rFonts w:ascii="Consolas" w:hAnsi="Consolas"/>
          <w:b w:val="0"/>
          <w:sz w:val="19"/>
          <w:szCs w:val="19"/>
          <w:lang w:val="en-US"/>
        </w:rPr>
        <w:t>password=password,</w:t>
      </w:r>
      <w:bookmarkEnd w:id="235"/>
    </w:p>
    <w:p w14:paraId="4E843CE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36" w:name="_Toc199594018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236"/>
    </w:p>
    <w:p w14:paraId="4222081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37" w:name="_Toc199594019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user.is_client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True</w:t>
      </w:r>
      <w:bookmarkEnd w:id="237"/>
    </w:p>
    <w:p w14:paraId="2E9C685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38" w:name="_Toc199594020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user.save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238"/>
    </w:p>
    <w:p w14:paraId="415AB3B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4FADF1A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39" w:name="_Toc199594021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Client.objects.create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bookmarkEnd w:id="239"/>
    </w:p>
    <w:p w14:paraId="5F1BD8D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40" w:name="_Toc199594022"/>
      <w:r w:rsidRPr="007614D7">
        <w:rPr>
          <w:rFonts w:ascii="Consolas" w:hAnsi="Consolas"/>
          <w:b w:val="0"/>
          <w:sz w:val="19"/>
          <w:szCs w:val="19"/>
          <w:lang w:val="en-US"/>
        </w:rPr>
        <w:t>user=user,</w:t>
      </w:r>
      <w:bookmarkEnd w:id="240"/>
    </w:p>
    <w:p w14:paraId="4A5AE67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41" w:name="_Toc199594023"/>
      <w:r w:rsidRPr="007614D7">
        <w:rPr>
          <w:rFonts w:ascii="Consolas" w:hAnsi="Consolas"/>
          <w:b w:val="0"/>
          <w:sz w:val="19"/>
          <w:szCs w:val="19"/>
          <w:lang w:val="en-US"/>
        </w:rPr>
        <w:t>name=name,</w:t>
      </w:r>
      <w:bookmarkEnd w:id="241"/>
    </w:p>
    <w:p w14:paraId="1C48DAD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42" w:name="_Toc199594024"/>
      <w:r w:rsidRPr="007614D7">
        <w:rPr>
          <w:rFonts w:ascii="Consolas" w:hAnsi="Consolas"/>
          <w:b w:val="0"/>
          <w:sz w:val="19"/>
          <w:szCs w:val="19"/>
          <w:lang w:val="en-US"/>
        </w:rPr>
        <w:t>phone=phone</w:t>
      </w:r>
      <w:bookmarkEnd w:id="242"/>
    </w:p>
    <w:p w14:paraId="32015CDA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43" w:name="_Toc199594025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243"/>
    </w:p>
    <w:p w14:paraId="7953E7B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44" w:name="_Toc199594026"/>
      <w:r w:rsidRPr="007614D7">
        <w:rPr>
          <w:rFonts w:ascii="Consolas" w:hAnsi="Consolas"/>
          <w:b w:val="0"/>
          <w:sz w:val="19"/>
          <w:szCs w:val="19"/>
          <w:lang w:val="en-US"/>
        </w:rPr>
        <w:t>return redirect('login')</w:t>
      </w:r>
      <w:bookmarkEnd w:id="244"/>
    </w:p>
    <w:p w14:paraId="22EE47F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45" w:name="_Toc199594027"/>
      <w:r w:rsidRPr="007614D7">
        <w:rPr>
          <w:rFonts w:ascii="Consolas" w:hAnsi="Consolas"/>
          <w:b w:val="0"/>
          <w:sz w:val="19"/>
          <w:szCs w:val="19"/>
          <w:lang w:val="en-US"/>
        </w:rPr>
        <w:t>return render(request, 'register.html')</w:t>
      </w:r>
      <w:bookmarkEnd w:id="245"/>
    </w:p>
    <w:p w14:paraId="2A4C27A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4699DF6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46" w:name="_Toc199594028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def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login_view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(request):</w:t>
      </w:r>
      <w:bookmarkEnd w:id="246"/>
    </w:p>
    <w:p w14:paraId="181B381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47" w:name="_Toc199594029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request.method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== 'POST':</w:t>
      </w:r>
      <w:bookmarkEnd w:id="247"/>
    </w:p>
    <w:p w14:paraId="6742EE5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48" w:name="_Toc199594030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login_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request.POST.get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('login')</w:t>
      </w:r>
      <w:bookmarkEnd w:id="248"/>
    </w:p>
    <w:p w14:paraId="0DBE7DB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49" w:name="_Toc199594031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password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request.POST.get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('password')</w:t>
      </w:r>
      <w:bookmarkEnd w:id="249"/>
    </w:p>
    <w:p w14:paraId="5FE97D7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50" w:name="_Toc199594032"/>
      <w:r w:rsidRPr="007614D7">
        <w:rPr>
          <w:rFonts w:ascii="Consolas" w:hAnsi="Consolas"/>
          <w:b w:val="0"/>
          <w:sz w:val="19"/>
          <w:szCs w:val="19"/>
          <w:lang w:val="en-US"/>
        </w:rPr>
        <w:t>user = authenticate(request, username=login_, password=password)</w:t>
      </w:r>
      <w:bookmarkEnd w:id="250"/>
    </w:p>
    <w:p w14:paraId="1B80247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51" w:name="_Toc199594033"/>
      <w:r w:rsidRPr="007614D7">
        <w:rPr>
          <w:rFonts w:ascii="Consolas" w:hAnsi="Consolas"/>
          <w:b w:val="0"/>
          <w:sz w:val="19"/>
          <w:szCs w:val="19"/>
          <w:lang w:val="en-US"/>
        </w:rPr>
        <w:t>if user is not None:</w:t>
      </w:r>
      <w:bookmarkEnd w:id="251"/>
    </w:p>
    <w:p w14:paraId="1E03ACF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52" w:name="_Toc199594034"/>
      <w:r w:rsidRPr="007614D7">
        <w:rPr>
          <w:rFonts w:ascii="Consolas" w:hAnsi="Consolas"/>
          <w:b w:val="0"/>
          <w:sz w:val="19"/>
          <w:szCs w:val="19"/>
          <w:lang w:val="en-US"/>
        </w:rPr>
        <w:t>login(request, user)</w:t>
      </w:r>
      <w:bookmarkEnd w:id="252"/>
    </w:p>
    <w:p w14:paraId="0E0F615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F16FA4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53" w:name="_Toc199594035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refresh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RefreshToken.for_user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(user)</w:t>
      </w:r>
      <w:bookmarkEnd w:id="253"/>
    </w:p>
    <w:p w14:paraId="2F8BAF2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54" w:name="_Toc199594036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request.session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['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access_token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'] = str(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refresh.access_token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254"/>
    </w:p>
    <w:p w14:paraId="1CCAA09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55" w:name="_Toc199594037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request.session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['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refresh_token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'] = str(refresh)</w:t>
      </w:r>
      <w:bookmarkEnd w:id="255"/>
    </w:p>
    <w:p w14:paraId="24808B2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266B15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56" w:name="_Toc199594038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user.is_superuser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or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user.is_staff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:</w:t>
      </w:r>
      <w:bookmarkEnd w:id="256"/>
    </w:p>
    <w:p w14:paraId="68ADC7C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    </w:t>
      </w:r>
      <w:bookmarkStart w:id="257" w:name="_Toc199594039"/>
      <w:r w:rsidRPr="007614D7">
        <w:rPr>
          <w:rFonts w:ascii="Consolas" w:hAnsi="Consolas"/>
          <w:b w:val="0"/>
          <w:sz w:val="19"/>
          <w:szCs w:val="19"/>
          <w:lang w:val="en-US"/>
        </w:rPr>
        <w:t>return redirect('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admin_dashboard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')</w:t>
      </w:r>
      <w:bookmarkEnd w:id="257"/>
    </w:p>
    <w:p w14:paraId="6DD5ABE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58" w:name="_Toc199594040"/>
      <w:r w:rsidRPr="007614D7">
        <w:rPr>
          <w:rFonts w:ascii="Consolas" w:hAnsi="Consolas"/>
          <w:b w:val="0"/>
          <w:sz w:val="19"/>
          <w:szCs w:val="19"/>
          <w:lang w:val="en-US"/>
        </w:rPr>
        <w:t>return redirect('services')</w:t>
      </w:r>
      <w:bookmarkEnd w:id="258"/>
    </w:p>
    <w:p w14:paraId="3930A6D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59" w:name="_Toc199594041"/>
      <w:r w:rsidRPr="007614D7">
        <w:rPr>
          <w:rFonts w:ascii="Consolas" w:hAnsi="Consolas"/>
          <w:b w:val="0"/>
          <w:sz w:val="19"/>
          <w:szCs w:val="19"/>
          <w:lang w:val="en-US"/>
        </w:rPr>
        <w:t>else:</w:t>
      </w:r>
      <w:bookmarkEnd w:id="259"/>
    </w:p>
    <w:p w14:paraId="1A7E667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60" w:name="_Toc199594042"/>
      <w:r w:rsidRPr="007614D7">
        <w:rPr>
          <w:rFonts w:ascii="Consolas" w:hAnsi="Consolas"/>
          <w:b w:val="0"/>
          <w:sz w:val="19"/>
          <w:szCs w:val="19"/>
          <w:lang w:val="en-US"/>
        </w:rPr>
        <w:t>return render(request, 'login.html', {'error': 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Неверный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логин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или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пароль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'})</w:t>
      </w:r>
      <w:bookmarkEnd w:id="260"/>
    </w:p>
    <w:p w14:paraId="7E2ED36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61" w:name="_Toc199594043"/>
      <w:r w:rsidRPr="007614D7">
        <w:rPr>
          <w:rFonts w:ascii="Consolas" w:hAnsi="Consolas"/>
          <w:b w:val="0"/>
          <w:sz w:val="19"/>
          <w:szCs w:val="19"/>
          <w:lang w:val="en-US"/>
        </w:rPr>
        <w:t>return render(request, 'login.html')</w:t>
      </w:r>
      <w:bookmarkEnd w:id="261"/>
    </w:p>
    <w:p w14:paraId="6571ECC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5E94F1E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1310BE1A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62" w:name="_Toc199594044"/>
      <w:r w:rsidRPr="007614D7">
        <w:rPr>
          <w:rFonts w:ascii="Consolas" w:hAnsi="Consolas"/>
          <w:b w:val="0"/>
          <w:sz w:val="19"/>
          <w:szCs w:val="19"/>
          <w:lang w:val="en-US"/>
        </w:rPr>
        <w:t>@</w:t>
      </w:r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login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>_required</w:t>
      </w:r>
      <w:bookmarkEnd w:id="262"/>
    </w:p>
    <w:p w14:paraId="0459B21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63" w:name="_Toc199594045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def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appointments_view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(request):</w:t>
      </w:r>
      <w:bookmarkEnd w:id="263"/>
    </w:p>
    <w:p w14:paraId="0012744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64" w:name="_Toc199594046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not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check_and_refresh_token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(request):</w:t>
      </w:r>
      <w:bookmarkEnd w:id="264"/>
    </w:p>
    <w:p w14:paraId="5F04742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65" w:name="_Toc199594047"/>
      <w:r w:rsidRPr="007614D7">
        <w:rPr>
          <w:rFonts w:ascii="Consolas" w:hAnsi="Consolas"/>
          <w:b w:val="0"/>
          <w:sz w:val="19"/>
          <w:szCs w:val="19"/>
          <w:lang w:val="en-US"/>
        </w:rPr>
        <w:t>return redirect('login')</w:t>
      </w:r>
      <w:bookmarkEnd w:id="265"/>
    </w:p>
    <w:p w14:paraId="48E9EA1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66" w:name="_Toc199594048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user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request.user</w:t>
      </w:r>
      <w:bookmarkEnd w:id="266"/>
      <w:proofErr w:type="spellEnd"/>
    </w:p>
    <w:p w14:paraId="50C76D7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0DBF760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67" w:name="_Toc199594049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hasattr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(user, 'client'):</w:t>
      </w:r>
      <w:bookmarkEnd w:id="267"/>
    </w:p>
    <w:p w14:paraId="051EBCF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lastRenderedPageBreak/>
        <w:t xml:space="preserve">        </w:t>
      </w:r>
      <w:bookmarkStart w:id="268" w:name="_Toc199594050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appointments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Appointment.objects.filter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(client=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user.client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).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order_by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("date", "time")</w:t>
      </w:r>
      <w:bookmarkEnd w:id="268"/>
    </w:p>
    <w:p w14:paraId="0742FBF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69" w:name="_Toc199594051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elif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hasattr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(user, 'master'):</w:t>
      </w:r>
      <w:bookmarkEnd w:id="269"/>
    </w:p>
    <w:p w14:paraId="2FC9C04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70" w:name="_Toc19959405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appointments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Appointment.objects.filter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(master=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user.master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).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order_by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("date", "time")</w:t>
      </w:r>
      <w:bookmarkEnd w:id="270"/>
    </w:p>
    <w:p w14:paraId="69E1189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71" w:name="_Toc199594053"/>
      <w:r w:rsidRPr="007614D7">
        <w:rPr>
          <w:rFonts w:ascii="Consolas" w:hAnsi="Consolas"/>
          <w:b w:val="0"/>
          <w:sz w:val="19"/>
          <w:szCs w:val="19"/>
          <w:lang w:val="en-US"/>
        </w:rPr>
        <w:t>else:</w:t>
      </w:r>
      <w:bookmarkEnd w:id="271"/>
    </w:p>
    <w:p w14:paraId="7B791B5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72" w:name="_Toc199594054"/>
      <w:r w:rsidRPr="007614D7">
        <w:rPr>
          <w:rFonts w:ascii="Consolas" w:hAnsi="Consolas"/>
          <w:b w:val="0"/>
          <w:sz w:val="19"/>
          <w:szCs w:val="19"/>
          <w:lang w:val="en-US"/>
        </w:rPr>
        <w:t>appointments = []</w:t>
      </w:r>
      <w:bookmarkEnd w:id="272"/>
    </w:p>
    <w:p w14:paraId="7019D0A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2967B6E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73" w:name="_Toc199594055"/>
      <w:r w:rsidRPr="007614D7">
        <w:rPr>
          <w:rFonts w:ascii="Consolas" w:hAnsi="Consolas"/>
          <w:b w:val="0"/>
          <w:sz w:val="19"/>
          <w:szCs w:val="19"/>
          <w:lang w:val="en-US"/>
        </w:rPr>
        <w:t>return render(request, 'appointments.html', {'appointments': appointments})</w:t>
      </w:r>
      <w:bookmarkEnd w:id="273"/>
    </w:p>
    <w:p w14:paraId="0AE049A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5975888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0D041B4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74" w:name="_Toc199594056"/>
      <w:r w:rsidRPr="007614D7">
        <w:rPr>
          <w:rFonts w:ascii="Consolas" w:hAnsi="Consolas"/>
          <w:b w:val="0"/>
          <w:sz w:val="19"/>
          <w:szCs w:val="19"/>
          <w:lang w:val="en-US"/>
        </w:rPr>
        <w:t>@</w:t>
      </w:r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login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>_required</w:t>
      </w:r>
      <w:bookmarkEnd w:id="274"/>
    </w:p>
    <w:p w14:paraId="71976A6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275" w:name="_Toc199594057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def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appointment_create_view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(request):</w:t>
      </w:r>
      <w:bookmarkEnd w:id="275"/>
    </w:p>
    <w:p w14:paraId="58D8E12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76" w:name="_Toc199594058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not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hasattr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request.user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 'client'):</w:t>
      </w:r>
      <w:bookmarkEnd w:id="276"/>
    </w:p>
    <w:p w14:paraId="134388B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77" w:name="_Toc199594059"/>
      <w:r w:rsidRPr="007614D7">
        <w:rPr>
          <w:rFonts w:ascii="Consolas" w:hAnsi="Consolas"/>
          <w:b w:val="0"/>
          <w:sz w:val="19"/>
          <w:szCs w:val="19"/>
          <w:lang w:val="en-US"/>
        </w:rPr>
        <w:t>return redirect('appointments')</w:t>
      </w:r>
      <w:bookmarkEnd w:id="277"/>
    </w:p>
    <w:p w14:paraId="20E18B2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07A3745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78" w:name="_Toc199594060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services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Service.objects.all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278"/>
    </w:p>
    <w:p w14:paraId="24B2F10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79" w:name="_Toc199594061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masters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Master.objects.all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279"/>
    </w:p>
    <w:p w14:paraId="7FD5F8C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80" w:name="_Toc199594062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time_slots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None</w:t>
      </w:r>
      <w:bookmarkEnd w:id="280"/>
    </w:p>
    <w:p w14:paraId="4EB4E21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81" w:name="_Toc199594063"/>
      <w:r w:rsidRPr="007614D7">
        <w:rPr>
          <w:rFonts w:ascii="Consolas" w:hAnsi="Consolas"/>
          <w:b w:val="0"/>
          <w:sz w:val="19"/>
          <w:szCs w:val="19"/>
          <w:lang w:val="en-US"/>
        </w:rPr>
        <w:t>errors = None</w:t>
      </w:r>
      <w:bookmarkEnd w:id="281"/>
    </w:p>
    <w:p w14:paraId="0C51C45A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82" w:name="_Toc199594064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selected_date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''</w:t>
      </w:r>
      <w:bookmarkEnd w:id="282"/>
    </w:p>
    <w:p w14:paraId="37E6752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83" w:name="_Toc199594065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selected_master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''</w:t>
      </w:r>
      <w:bookmarkEnd w:id="283"/>
    </w:p>
    <w:p w14:paraId="1F2A404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32F1949A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284" w:name="_Toc199594066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request.method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== 'GET':</w:t>
      </w:r>
      <w:bookmarkEnd w:id="284"/>
    </w:p>
    <w:p w14:paraId="78DEAE7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85" w:name="_Toc199594067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selected_date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request.GET.get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('date')</w:t>
      </w:r>
      <w:bookmarkEnd w:id="285"/>
    </w:p>
    <w:p w14:paraId="11D8C36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86" w:name="_Toc199594068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selected_master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request.GET.get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('master')</w:t>
      </w:r>
      <w:bookmarkEnd w:id="286"/>
    </w:p>
    <w:p w14:paraId="43CC55A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10FEB35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287" w:name="_Toc199594069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selected_date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and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selected_master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:</w:t>
      </w:r>
      <w:bookmarkEnd w:id="287"/>
    </w:p>
    <w:p w14:paraId="1633225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288" w:name="_Toc199594070"/>
      <w:r w:rsidRPr="007614D7">
        <w:rPr>
          <w:rFonts w:ascii="Consolas" w:hAnsi="Consolas"/>
          <w:b w:val="0"/>
          <w:sz w:val="19"/>
          <w:szCs w:val="19"/>
          <w:lang w:val="en-US"/>
        </w:rPr>
        <w:t>try:</w:t>
      </w:r>
      <w:bookmarkEnd w:id="288"/>
    </w:p>
    <w:p w14:paraId="42B9489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    </w:t>
      </w:r>
      <w:bookmarkStart w:id="289" w:name="_Toc199594071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date_obj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datetime.strptime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selected_date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 "%Y-%m-%d").date()</w:t>
      </w:r>
      <w:bookmarkEnd w:id="289"/>
    </w:p>
    <w:p w14:paraId="59235CD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3CAC971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    </w:t>
      </w:r>
      <w:bookmarkStart w:id="290" w:name="_Toc19959407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date_obj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&lt;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date.today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():</w:t>
      </w:r>
      <w:bookmarkEnd w:id="290"/>
    </w:p>
    <w:p w14:paraId="442D2D0A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        </w:t>
      </w:r>
      <w:bookmarkStart w:id="291" w:name="_Toc199594073"/>
      <w:r w:rsidRPr="007614D7">
        <w:rPr>
          <w:rFonts w:ascii="Consolas" w:hAnsi="Consolas"/>
          <w:b w:val="0"/>
          <w:sz w:val="19"/>
          <w:szCs w:val="19"/>
          <w:lang w:val="en-US"/>
        </w:rPr>
        <w:t>errors</w:t>
      </w:r>
      <w:r w:rsidRPr="007614D7">
        <w:rPr>
          <w:rFonts w:ascii="Consolas" w:hAnsi="Consolas"/>
          <w:b w:val="0"/>
          <w:sz w:val="19"/>
          <w:szCs w:val="19"/>
        </w:rPr>
        <w:t xml:space="preserve"> = {'</w:t>
      </w:r>
      <w:r w:rsidRPr="007614D7">
        <w:rPr>
          <w:rFonts w:ascii="Consolas" w:hAnsi="Consolas"/>
          <w:b w:val="0"/>
          <w:sz w:val="19"/>
          <w:szCs w:val="19"/>
          <w:lang w:val="en-US"/>
        </w:rPr>
        <w:t>date</w:t>
      </w:r>
      <w:r w:rsidRPr="007614D7">
        <w:rPr>
          <w:rFonts w:ascii="Consolas" w:hAnsi="Consolas"/>
          <w:b w:val="0"/>
          <w:sz w:val="19"/>
          <w:szCs w:val="19"/>
        </w:rPr>
        <w:t>': ['Нельзя выбрать прошедшую дату.']}</w:t>
      </w:r>
      <w:bookmarkEnd w:id="291"/>
    </w:p>
    <w:p w14:paraId="1425B0C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</w:rPr>
        <w:t xml:space="preserve">                </w:t>
      </w:r>
      <w:bookmarkStart w:id="292" w:name="_Toc199594074"/>
      <w:r w:rsidRPr="007614D7">
        <w:rPr>
          <w:rFonts w:ascii="Consolas" w:hAnsi="Consolas"/>
          <w:b w:val="0"/>
          <w:sz w:val="19"/>
          <w:szCs w:val="19"/>
          <w:lang w:val="en-US"/>
        </w:rPr>
        <w:t>else:</w:t>
      </w:r>
      <w:bookmarkEnd w:id="292"/>
    </w:p>
    <w:p w14:paraId="04FA809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        </w:t>
      </w:r>
      <w:bookmarkStart w:id="293" w:name="_Toc199594075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master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Master.objects.get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(id=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selected_master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293"/>
    </w:p>
    <w:p w14:paraId="19247F6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28380B4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        </w:t>
      </w:r>
      <w:bookmarkStart w:id="294" w:name="_Toc199594076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all_slots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generate_time_slots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294"/>
    </w:p>
    <w:p w14:paraId="0916590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        </w:t>
      </w:r>
      <w:bookmarkStart w:id="295" w:name="_Toc199594077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busy_slots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Appointment.objects.filter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bookmarkEnd w:id="295"/>
    </w:p>
    <w:p w14:paraId="3961082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            </w:t>
      </w:r>
      <w:bookmarkStart w:id="296" w:name="_Toc199594078"/>
      <w:r w:rsidRPr="007614D7">
        <w:rPr>
          <w:rFonts w:ascii="Consolas" w:hAnsi="Consolas"/>
          <w:b w:val="0"/>
          <w:sz w:val="19"/>
          <w:szCs w:val="19"/>
          <w:lang w:val="en-US"/>
        </w:rPr>
        <w:t>date=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date_obj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</w:t>
      </w:r>
      <w:bookmarkEnd w:id="296"/>
    </w:p>
    <w:p w14:paraId="5A83828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            </w:t>
      </w:r>
      <w:bookmarkStart w:id="297" w:name="_Toc199594079"/>
      <w:r w:rsidRPr="007614D7">
        <w:rPr>
          <w:rFonts w:ascii="Consolas" w:hAnsi="Consolas"/>
          <w:b w:val="0"/>
          <w:sz w:val="19"/>
          <w:szCs w:val="19"/>
          <w:lang w:val="en-US"/>
        </w:rPr>
        <w:t>master=master</w:t>
      </w:r>
      <w:bookmarkEnd w:id="297"/>
    </w:p>
    <w:p w14:paraId="02329F1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        </w:t>
      </w:r>
      <w:bookmarkStart w:id="298" w:name="_Toc199594080"/>
      <w:r w:rsidRPr="007614D7">
        <w:rPr>
          <w:rFonts w:ascii="Consolas" w:hAnsi="Consolas"/>
          <w:b w:val="0"/>
          <w:sz w:val="19"/>
          <w:szCs w:val="19"/>
          <w:lang w:val="en-US"/>
        </w:rPr>
        <w:t>).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values_list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('time', flat=True)</w:t>
      </w:r>
      <w:bookmarkEnd w:id="298"/>
    </w:p>
    <w:p w14:paraId="6B0E752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24B1F2D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lastRenderedPageBreak/>
        <w:t xml:space="preserve">                    </w:t>
      </w:r>
      <w:bookmarkStart w:id="299" w:name="_Toc199594081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time_slots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[slot for slot in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all_slots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if slot not in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busy_slots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]</w:t>
      </w:r>
      <w:bookmarkEnd w:id="299"/>
    </w:p>
    <w:p w14:paraId="59BD715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300" w:name="_Toc199594082"/>
      <w:r w:rsidRPr="007614D7">
        <w:rPr>
          <w:rFonts w:ascii="Consolas" w:hAnsi="Consolas"/>
          <w:b w:val="0"/>
          <w:sz w:val="19"/>
          <w:szCs w:val="19"/>
          <w:lang w:val="en-US"/>
        </w:rPr>
        <w:t>except 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ValueError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,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Master.DoesNotExist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300"/>
    </w:p>
    <w:p w14:paraId="53B173D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    </w:t>
      </w:r>
      <w:bookmarkStart w:id="301" w:name="_Toc199594083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time_slots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[]</w:t>
      </w:r>
      <w:bookmarkEnd w:id="301"/>
    </w:p>
    <w:p w14:paraId="59B5CE2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2EB2A03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302" w:name="_Toc199594084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elif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request.method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== 'POST':</w:t>
      </w:r>
      <w:bookmarkEnd w:id="302"/>
    </w:p>
    <w:p w14:paraId="15B8FCA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03" w:name="_Toc199594085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selected_date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request.POST.get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('date', '')</w:t>
      </w:r>
      <w:bookmarkEnd w:id="303"/>
    </w:p>
    <w:p w14:paraId="74C06B2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04" w:name="_Toc199594086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selected_master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request.POST.get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('master', '')</w:t>
      </w:r>
      <w:bookmarkEnd w:id="304"/>
    </w:p>
    <w:p w14:paraId="14DAA52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22FDE29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05" w:name="_Toc199594087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serializer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AppointmentCreateSerializer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(data=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request.POST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 context={'request': request})</w:t>
      </w:r>
      <w:bookmarkEnd w:id="305"/>
    </w:p>
    <w:p w14:paraId="00EAA18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06" w:name="_Toc199594088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serializer.is_valid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():</w:t>
      </w:r>
      <w:bookmarkEnd w:id="306"/>
    </w:p>
    <w:p w14:paraId="4442CC39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307" w:name="_Toc199594089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serializer.save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307"/>
    </w:p>
    <w:p w14:paraId="51A171E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308" w:name="_Toc199594090"/>
      <w:r w:rsidRPr="007614D7">
        <w:rPr>
          <w:rFonts w:ascii="Consolas" w:hAnsi="Consolas"/>
          <w:b w:val="0"/>
          <w:sz w:val="19"/>
          <w:szCs w:val="19"/>
          <w:lang w:val="en-US"/>
        </w:rPr>
        <w:t>return redirect('appointments')</w:t>
      </w:r>
      <w:bookmarkEnd w:id="308"/>
    </w:p>
    <w:p w14:paraId="399CD13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09" w:name="_Toc199594091"/>
      <w:r w:rsidRPr="007614D7">
        <w:rPr>
          <w:rFonts w:ascii="Consolas" w:hAnsi="Consolas"/>
          <w:b w:val="0"/>
          <w:sz w:val="19"/>
          <w:szCs w:val="19"/>
          <w:lang w:val="en-US"/>
        </w:rPr>
        <w:t>else:</w:t>
      </w:r>
      <w:bookmarkEnd w:id="309"/>
    </w:p>
    <w:p w14:paraId="5012FA5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310" w:name="_Toc19959409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errors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serializer.errors</w:t>
      </w:r>
      <w:bookmarkEnd w:id="310"/>
      <w:proofErr w:type="spellEnd"/>
    </w:p>
    <w:p w14:paraId="031A501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237E771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311" w:name="_Toc199594093"/>
      <w:r w:rsidRPr="007614D7">
        <w:rPr>
          <w:rFonts w:ascii="Consolas" w:hAnsi="Consolas"/>
          <w:b w:val="0"/>
          <w:sz w:val="19"/>
          <w:szCs w:val="19"/>
          <w:lang w:val="en-US"/>
        </w:rPr>
        <w:t>return render(request, 'appointment_create.html', {</w:t>
      </w:r>
      <w:bookmarkEnd w:id="311"/>
    </w:p>
    <w:p w14:paraId="45AA875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12" w:name="_Toc199594094"/>
      <w:r w:rsidRPr="007614D7">
        <w:rPr>
          <w:rFonts w:ascii="Consolas" w:hAnsi="Consolas"/>
          <w:b w:val="0"/>
          <w:sz w:val="19"/>
          <w:szCs w:val="19"/>
          <w:lang w:val="en-US"/>
        </w:rPr>
        <w:t>'services': services,</w:t>
      </w:r>
      <w:bookmarkEnd w:id="312"/>
    </w:p>
    <w:p w14:paraId="3A160B7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13" w:name="_Toc199594095"/>
      <w:r w:rsidRPr="007614D7">
        <w:rPr>
          <w:rFonts w:ascii="Consolas" w:hAnsi="Consolas"/>
          <w:b w:val="0"/>
          <w:sz w:val="19"/>
          <w:szCs w:val="19"/>
          <w:lang w:val="en-US"/>
        </w:rPr>
        <w:t>'masters': masters,</w:t>
      </w:r>
      <w:bookmarkEnd w:id="313"/>
    </w:p>
    <w:p w14:paraId="7AC384D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14" w:name="_Toc199594096"/>
      <w:r w:rsidRPr="007614D7">
        <w:rPr>
          <w:rFonts w:ascii="Consolas" w:hAnsi="Consolas"/>
          <w:b w:val="0"/>
          <w:sz w:val="19"/>
          <w:szCs w:val="19"/>
          <w:lang w:val="en-US"/>
        </w:rPr>
        <w:t>'</w:t>
      </w:r>
      <w:proofErr w:type="spellStart"/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time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>_slots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':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time_slots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</w:t>
      </w:r>
      <w:bookmarkEnd w:id="314"/>
    </w:p>
    <w:p w14:paraId="39CB079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15" w:name="_Toc199594097"/>
      <w:r w:rsidRPr="007614D7">
        <w:rPr>
          <w:rFonts w:ascii="Consolas" w:hAnsi="Consolas"/>
          <w:b w:val="0"/>
          <w:sz w:val="19"/>
          <w:szCs w:val="19"/>
          <w:lang w:val="en-US"/>
        </w:rPr>
        <w:t>'errors': errors,</w:t>
      </w:r>
      <w:bookmarkEnd w:id="315"/>
    </w:p>
    <w:p w14:paraId="3CEDFDA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16" w:name="_Toc199594098"/>
      <w:r w:rsidRPr="007614D7">
        <w:rPr>
          <w:rFonts w:ascii="Consolas" w:hAnsi="Consolas"/>
          <w:b w:val="0"/>
          <w:sz w:val="19"/>
          <w:szCs w:val="19"/>
          <w:lang w:val="en-US"/>
        </w:rPr>
        <w:t>'</w:t>
      </w:r>
      <w:proofErr w:type="spellStart"/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selected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>_date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':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selected_date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</w:t>
      </w:r>
      <w:bookmarkEnd w:id="316"/>
    </w:p>
    <w:p w14:paraId="1128971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17" w:name="_Toc199594099"/>
      <w:r w:rsidRPr="007614D7">
        <w:rPr>
          <w:rFonts w:ascii="Consolas" w:hAnsi="Consolas"/>
          <w:b w:val="0"/>
          <w:sz w:val="19"/>
          <w:szCs w:val="19"/>
          <w:lang w:val="en-US"/>
        </w:rPr>
        <w:t>'</w:t>
      </w:r>
      <w:proofErr w:type="spellStart"/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selected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>_master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':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selected_master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</w:t>
      </w:r>
      <w:bookmarkEnd w:id="317"/>
    </w:p>
    <w:p w14:paraId="5D38C8E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318" w:name="_Toc199594100"/>
      <w:r w:rsidRPr="007614D7">
        <w:rPr>
          <w:rFonts w:ascii="Consolas" w:hAnsi="Consolas"/>
          <w:b w:val="0"/>
          <w:sz w:val="19"/>
          <w:szCs w:val="19"/>
          <w:lang w:val="en-US"/>
        </w:rPr>
        <w:t>})</w:t>
      </w:r>
      <w:bookmarkEnd w:id="318"/>
    </w:p>
    <w:p w14:paraId="66815D8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0BEDE2A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319" w:name="_Toc199594101"/>
      <w:r w:rsidRPr="007614D7">
        <w:rPr>
          <w:rFonts w:ascii="Consolas" w:hAnsi="Consolas"/>
          <w:b w:val="0"/>
          <w:sz w:val="19"/>
          <w:szCs w:val="19"/>
          <w:lang w:val="en-US"/>
        </w:rPr>
        <w:t>@</w:t>
      </w:r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login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>_required</w:t>
      </w:r>
      <w:bookmarkEnd w:id="319"/>
    </w:p>
    <w:p w14:paraId="401DF07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320" w:name="_Toc19959410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def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change_password_view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(request):</w:t>
      </w:r>
      <w:bookmarkEnd w:id="320"/>
    </w:p>
    <w:p w14:paraId="57A0165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321" w:name="_Toc199594103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not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check_and_refresh_token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(request):</w:t>
      </w:r>
      <w:bookmarkEnd w:id="321"/>
    </w:p>
    <w:p w14:paraId="33852DF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22" w:name="_Toc199594104"/>
      <w:r w:rsidRPr="007614D7">
        <w:rPr>
          <w:rFonts w:ascii="Consolas" w:hAnsi="Consolas"/>
          <w:b w:val="0"/>
          <w:sz w:val="19"/>
          <w:szCs w:val="19"/>
          <w:lang w:val="en-US"/>
        </w:rPr>
        <w:t>return redirect('login')</w:t>
      </w:r>
      <w:bookmarkEnd w:id="322"/>
    </w:p>
    <w:p w14:paraId="174239D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323" w:name="_Toc199594105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request.method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== 'POST':</w:t>
      </w:r>
      <w:bookmarkEnd w:id="323"/>
    </w:p>
    <w:p w14:paraId="62B1113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24" w:name="_Toc199594106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old_password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request.POST.get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old_password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')</w:t>
      </w:r>
      <w:bookmarkEnd w:id="324"/>
    </w:p>
    <w:p w14:paraId="3DEF5D3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25" w:name="_Toc199594107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new_password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request.POST.get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new_password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')</w:t>
      </w:r>
      <w:bookmarkEnd w:id="325"/>
    </w:p>
    <w:p w14:paraId="22D75A0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26" w:name="_Toc199594108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user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request.user</w:t>
      </w:r>
      <w:bookmarkEnd w:id="326"/>
      <w:proofErr w:type="spellEnd"/>
    </w:p>
    <w:p w14:paraId="3AA5729E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82AFA7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27" w:name="_Toc199594109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not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user.check_password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old_password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):</w:t>
      </w:r>
      <w:bookmarkEnd w:id="327"/>
    </w:p>
    <w:p w14:paraId="23D712ED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328" w:name="_Toc199594110"/>
      <w:r w:rsidRPr="007614D7">
        <w:rPr>
          <w:rFonts w:ascii="Consolas" w:hAnsi="Consolas"/>
          <w:b w:val="0"/>
          <w:sz w:val="19"/>
          <w:szCs w:val="19"/>
          <w:lang w:val="en-US"/>
        </w:rPr>
        <w:t>return render(request, 'change_password.html', {'error': 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Неверный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текущий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пароль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'})</w:t>
      </w:r>
      <w:bookmarkEnd w:id="328"/>
    </w:p>
    <w:p w14:paraId="0CFDDF66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0270029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29" w:name="_Toc199594111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if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old_password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==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new_password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:</w:t>
      </w:r>
      <w:bookmarkEnd w:id="329"/>
    </w:p>
    <w:p w14:paraId="1E20B0C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    </w:t>
      </w:r>
      <w:bookmarkStart w:id="330" w:name="_Toc199594112"/>
      <w:r w:rsidRPr="007614D7">
        <w:rPr>
          <w:rFonts w:ascii="Consolas" w:hAnsi="Consolas"/>
          <w:b w:val="0"/>
          <w:sz w:val="19"/>
          <w:szCs w:val="19"/>
          <w:lang w:val="en-US"/>
        </w:rPr>
        <w:t>return render(request, 'change_password.html', {'error': 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Новый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пароль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не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должен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совпадать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с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текущим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'})</w:t>
      </w:r>
      <w:bookmarkEnd w:id="330"/>
    </w:p>
    <w:p w14:paraId="672A8C2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6650689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lastRenderedPageBreak/>
        <w:t xml:space="preserve">        </w:t>
      </w:r>
      <w:bookmarkStart w:id="331" w:name="_Toc199594113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# </w:t>
      </w:r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try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>:</w:t>
      </w:r>
      <w:bookmarkEnd w:id="331"/>
    </w:p>
    <w:p w14:paraId="35C89B28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32" w:name="_Toc199594114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#     </w:t>
      </w:r>
      <w:proofErr w:type="spellStart"/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validate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>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new_password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, user)</w:t>
      </w:r>
      <w:bookmarkEnd w:id="332"/>
    </w:p>
    <w:p w14:paraId="6BF51982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33" w:name="_Toc199594115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# </w:t>
      </w:r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except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ValidationError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as e:</w:t>
      </w:r>
      <w:bookmarkEnd w:id="333"/>
    </w:p>
    <w:p w14:paraId="34E0711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34" w:name="_Toc199594116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#     </w:t>
      </w:r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return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render(request, 'change_password.html', {'error':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e.messages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})</w:t>
      </w:r>
      <w:bookmarkEnd w:id="334"/>
    </w:p>
    <w:p w14:paraId="216013C5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7DE322D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35" w:name="_Toc199594117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user.set_password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new_password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)</w:t>
      </w:r>
      <w:bookmarkEnd w:id="335"/>
    </w:p>
    <w:p w14:paraId="0DBB72E3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36" w:name="_Toc199594118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user.save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336"/>
    </w:p>
    <w:p w14:paraId="6B33228A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23C0EB3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37" w:name="_Toc199594119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update_session_auth_hash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(request, user)</w:t>
      </w:r>
      <w:bookmarkEnd w:id="337"/>
    </w:p>
    <w:p w14:paraId="3B0B6F5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40BC6EAC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    </w:t>
      </w:r>
      <w:bookmarkStart w:id="338" w:name="_Toc199594120"/>
      <w:r w:rsidRPr="007614D7">
        <w:rPr>
          <w:rFonts w:ascii="Consolas" w:hAnsi="Consolas"/>
          <w:b w:val="0"/>
          <w:sz w:val="19"/>
          <w:szCs w:val="19"/>
          <w:lang w:val="en-US"/>
        </w:rPr>
        <w:t>return render(request, 'change_password.html', {'success': '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Пароль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успешно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изменён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'})</w:t>
      </w:r>
      <w:bookmarkEnd w:id="338"/>
    </w:p>
    <w:p w14:paraId="17EE8A3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353814C7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339" w:name="_Toc199594121"/>
      <w:r w:rsidRPr="007614D7">
        <w:rPr>
          <w:rFonts w:ascii="Consolas" w:hAnsi="Consolas"/>
          <w:b w:val="0"/>
          <w:sz w:val="19"/>
          <w:szCs w:val="19"/>
          <w:lang w:val="en-US"/>
        </w:rPr>
        <w:t>return render(request, 'change_password.html')</w:t>
      </w:r>
      <w:bookmarkEnd w:id="339"/>
    </w:p>
    <w:p w14:paraId="4381D8C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6765425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340" w:name="_Toc199594122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def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services_view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(request):</w:t>
      </w:r>
      <w:bookmarkEnd w:id="340"/>
    </w:p>
    <w:p w14:paraId="32B023AF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341" w:name="_Toc199594123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services =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Service.objects.all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341"/>
    </w:p>
    <w:p w14:paraId="2A55BD0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342" w:name="_Toc199594124"/>
      <w:r w:rsidRPr="007614D7">
        <w:rPr>
          <w:rFonts w:ascii="Consolas" w:hAnsi="Consolas"/>
          <w:b w:val="0"/>
          <w:sz w:val="19"/>
          <w:szCs w:val="19"/>
          <w:lang w:val="en-US"/>
        </w:rPr>
        <w:t>return render(request, 'services.html', {'services': services})</w:t>
      </w:r>
      <w:bookmarkEnd w:id="342"/>
    </w:p>
    <w:p w14:paraId="36408D54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</w:p>
    <w:p w14:paraId="657AB1AB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343" w:name="_Toc199594125"/>
      <w:r w:rsidRPr="007614D7">
        <w:rPr>
          <w:rFonts w:ascii="Consolas" w:hAnsi="Consolas"/>
          <w:b w:val="0"/>
          <w:sz w:val="19"/>
          <w:szCs w:val="19"/>
          <w:lang w:val="en-US"/>
        </w:rPr>
        <w:t>@</w:t>
      </w:r>
      <w:proofErr w:type="gramStart"/>
      <w:r w:rsidRPr="007614D7">
        <w:rPr>
          <w:rFonts w:ascii="Consolas" w:hAnsi="Consolas"/>
          <w:b w:val="0"/>
          <w:sz w:val="19"/>
          <w:szCs w:val="19"/>
          <w:lang w:val="en-US"/>
        </w:rPr>
        <w:t>login</w:t>
      </w:r>
      <w:proofErr w:type="gramEnd"/>
      <w:r w:rsidRPr="007614D7">
        <w:rPr>
          <w:rFonts w:ascii="Consolas" w:hAnsi="Consolas"/>
          <w:b w:val="0"/>
          <w:sz w:val="19"/>
          <w:szCs w:val="19"/>
          <w:lang w:val="en-US"/>
        </w:rPr>
        <w:t>_required</w:t>
      </w:r>
      <w:bookmarkEnd w:id="343"/>
    </w:p>
    <w:p w14:paraId="2EFEEB60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bookmarkStart w:id="344" w:name="_Toc199594126"/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def </w:t>
      </w:r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logout_view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(request):</w:t>
      </w:r>
      <w:bookmarkEnd w:id="344"/>
    </w:p>
    <w:p w14:paraId="04989E31" w14:textId="77777777" w:rsidR="007614D7" w:rsidRP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345" w:name="_Toc199594127"/>
      <w:proofErr w:type="spellStart"/>
      <w:r w:rsidRPr="007614D7">
        <w:rPr>
          <w:rFonts w:ascii="Consolas" w:hAnsi="Consolas"/>
          <w:b w:val="0"/>
          <w:sz w:val="19"/>
          <w:szCs w:val="19"/>
          <w:lang w:val="en-US"/>
        </w:rPr>
        <w:t>request.session.flush</w:t>
      </w:r>
      <w:proofErr w:type="spellEnd"/>
      <w:r w:rsidRPr="007614D7">
        <w:rPr>
          <w:rFonts w:ascii="Consolas" w:hAnsi="Consolas"/>
          <w:b w:val="0"/>
          <w:sz w:val="19"/>
          <w:szCs w:val="19"/>
          <w:lang w:val="en-US"/>
        </w:rPr>
        <w:t>()</w:t>
      </w:r>
      <w:bookmarkEnd w:id="345"/>
    </w:p>
    <w:p w14:paraId="0668C27E" w14:textId="77777777" w:rsidR="007614D7" w:rsidRDefault="007614D7" w:rsidP="007614D7">
      <w:pPr>
        <w:pStyle w:val="24"/>
        <w:rPr>
          <w:rFonts w:ascii="Consolas" w:hAnsi="Consolas"/>
          <w:b w:val="0"/>
          <w:sz w:val="19"/>
          <w:szCs w:val="19"/>
          <w:lang w:val="en-US"/>
        </w:rPr>
      </w:pPr>
      <w:r w:rsidRPr="007614D7">
        <w:rPr>
          <w:rFonts w:ascii="Consolas" w:hAnsi="Consolas"/>
          <w:b w:val="0"/>
          <w:sz w:val="19"/>
          <w:szCs w:val="19"/>
          <w:lang w:val="en-US"/>
        </w:rPr>
        <w:t xml:space="preserve">    </w:t>
      </w:r>
      <w:bookmarkStart w:id="346" w:name="_Toc199594128"/>
      <w:r w:rsidRPr="007614D7">
        <w:rPr>
          <w:rFonts w:ascii="Consolas" w:hAnsi="Consolas"/>
          <w:b w:val="0"/>
          <w:sz w:val="19"/>
          <w:szCs w:val="19"/>
          <w:lang w:val="en-US"/>
        </w:rPr>
        <w:t>return redirect('login')</w:t>
      </w:r>
      <w:bookmarkEnd w:id="346"/>
    </w:p>
    <w:p w14:paraId="35BBD4D4" w14:textId="7BD3C63B" w:rsidR="004633B5" w:rsidRDefault="004633B5" w:rsidP="007614D7">
      <w:pPr>
        <w:pStyle w:val="24"/>
        <w:rPr>
          <w:lang w:val="en-US"/>
        </w:rPr>
      </w:pPr>
      <w:bookmarkStart w:id="347" w:name="_Toc199594129"/>
      <w:r>
        <w:t>Код</w:t>
      </w:r>
      <w:r w:rsidRPr="004633B5">
        <w:rPr>
          <w:lang w:val="en-US"/>
        </w:rPr>
        <w:t xml:space="preserve"> </w:t>
      </w:r>
      <w:r>
        <w:t>файла</w:t>
      </w:r>
      <w:r w:rsidRPr="004633B5">
        <w:rPr>
          <w:lang w:val="en-US"/>
        </w:rPr>
        <w:t xml:space="preserve"> </w:t>
      </w:r>
      <w:r>
        <w:rPr>
          <w:lang w:val="en-US"/>
        </w:rPr>
        <w:t>“urls.py”</w:t>
      </w:r>
      <w:bookmarkEnd w:id="347"/>
    </w:p>
    <w:p w14:paraId="32331DE4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django.contrib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 import admin</w:t>
      </w:r>
    </w:p>
    <w:p w14:paraId="6E0E79BC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django.contrib.auth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 import views as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auth_views</w:t>
      </w:r>
      <w:proofErr w:type="spellEnd"/>
    </w:p>
    <w:p w14:paraId="3C610D32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django.urls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 import path, include</w:t>
      </w:r>
    </w:p>
    <w:p w14:paraId="72440037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rest_framework.routers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DefaultRouter</w:t>
      </w:r>
      <w:proofErr w:type="spellEnd"/>
    </w:p>
    <w:p w14:paraId="35C94201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rest_framework_simplejwt.views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TokenRefreshView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TokenObtainPairView</w:t>
      </w:r>
      <w:proofErr w:type="spellEnd"/>
    </w:p>
    <w:p w14:paraId="04F5FC4E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Auto_Service.views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 import *</w:t>
      </w:r>
    </w:p>
    <w:p w14:paraId="6BDCEAF0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152DF8A5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1FA8845F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router =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DefaultRouter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()</w:t>
      </w:r>
    </w:p>
    <w:p w14:paraId="1EEAED5B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>#</w:t>
      </w:r>
      <w:proofErr w:type="gramStart"/>
      <w:r w:rsidRPr="007614D7">
        <w:rPr>
          <w:rFonts w:ascii="Consolas" w:hAnsi="Consolas"/>
          <w:sz w:val="19"/>
          <w:szCs w:val="19"/>
          <w:lang w:val="en-US"/>
        </w:rPr>
        <w:t>router</w:t>
      </w:r>
      <w:proofErr w:type="gramEnd"/>
      <w:r w:rsidRPr="007614D7">
        <w:rPr>
          <w:rFonts w:ascii="Consolas" w:hAnsi="Consolas"/>
          <w:sz w:val="19"/>
          <w:szCs w:val="19"/>
          <w:lang w:val="en-US"/>
        </w:rPr>
        <w:t xml:space="preserve">.register(r'clients',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ClientViewSet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)</w:t>
      </w:r>
    </w:p>
    <w:p w14:paraId="35A0826B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proofErr w:type="spellStart"/>
      <w:r w:rsidRPr="007614D7">
        <w:rPr>
          <w:rFonts w:ascii="Consolas" w:hAnsi="Consolas"/>
          <w:sz w:val="19"/>
          <w:szCs w:val="19"/>
          <w:lang w:val="en-US"/>
        </w:rPr>
        <w:t>router.register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r'masters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MasterViewSet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)</w:t>
      </w:r>
    </w:p>
    <w:p w14:paraId="69B80BD9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proofErr w:type="spellStart"/>
      <w:r w:rsidRPr="007614D7">
        <w:rPr>
          <w:rFonts w:ascii="Consolas" w:hAnsi="Consolas"/>
          <w:sz w:val="19"/>
          <w:szCs w:val="19"/>
          <w:lang w:val="en-US"/>
        </w:rPr>
        <w:t>router.register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r'services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ServiceViewSet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)</w:t>
      </w:r>
    </w:p>
    <w:p w14:paraId="54AB80E3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proofErr w:type="spellStart"/>
      <w:r w:rsidRPr="007614D7">
        <w:rPr>
          <w:rFonts w:ascii="Consolas" w:hAnsi="Consolas"/>
          <w:sz w:val="19"/>
          <w:szCs w:val="19"/>
          <w:lang w:val="en-US"/>
        </w:rPr>
        <w:t>router.register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r'appointments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AppointmentViewSet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)</w:t>
      </w:r>
    </w:p>
    <w:p w14:paraId="527C645F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09237D89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3193AF43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proofErr w:type="spellStart"/>
      <w:r w:rsidRPr="007614D7">
        <w:rPr>
          <w:rFonts w:ascii="Consolas" w:hAnsi="Consolas"/>
          <w:sz w:val="19"/>
          <w:szCs w:val="19"/>
          <w:lang w:val="en-US"/>
        </w:rPr>
        <w:t>urlpatterns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 = [</w:t>
      </w:r>
    </w:p>
    <w:p w14:paraId="09B7638D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path('admin/',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admin.site.urls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),</w:t>
      </w:r>
    </w:p>
    <w:p w14:paraId="5B72D344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api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/', include(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router.urls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)),</w:t>
      </w:r>
    </w:p>
    <w:p w14:paraId="5F1FB6A3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lastRenderedPageBreak/>
        <w:t xml:space="preserve">    path('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api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/auth/client/register/',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ClientRegisterView.as_view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(), name='client-register'),</w:t>
      </w:r>
    </w:p>
    <w:p w14:paraId="5EAE6A5F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api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/auth/login/',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TokenObtainPairView.as_view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(), name='login'),</w:t>
      </w:r>
    </w:p>
    <w:p w14:paraId="6433B293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api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/auth/token/refresh/',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TokenRefreshView.as_view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(), name='token-refresh'),</w:t>
      </w:r>
    </w:p>
    <w:p w14:paraId="2E56991B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api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/user/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my_appointments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MyAppointmentsView.as_view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(), name='appointments'),</w:t>
      </w:r>
    </w:p>
    <w:p w14:paraId="4B3C6345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api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/user/change-password/',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ChangePasswordView.as_view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(), name='change-password'),</w:t>
      </w:r>
    </w:p>
    <w:p w14:paraId="66B92C53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api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/user/logout/',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LogoutView.as_view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(), name='logout'),</w:t>
      </w:r>
    </w:p>
    <w:p w14:paraId="68E65952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api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/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all_services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ServiceListView.as_view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(), name='services'),</w:t>
      </w:r>
    </w:p>
    <w:p w14:paraId="67FD9194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api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/appointments/create/',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ClientAppointmentCreateView.as_view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(), name='create-appointment'),</w:t>
      </w:r>
    </w:p>
    <w:p w14:paraId="05C6BF19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349DDDE0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2755B245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1DA4B704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530DE5E6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># HTML</w:t>
      </w:r>
    </w:p>
    <w:p w14:paraId="57399367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56D8B101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path('register/',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register_view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, name='register'),</w:t>
      </w:r>
    </w:p>
    <w:p w14:paraId="520B645B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path('login/',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login_view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, name='login'),</w:t>
      </w:r>
    </w:p>
    <w:p w14:paraId="1A15CD9A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my_appointments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 xml:space="preserve">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appointments_view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, name='appointments'),</w:t>
      </w:r>
    </w:p>
    <w:p w14:paraId="517D5EEB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path('appointments/create/',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appointment_create_view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, name='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create_appointment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'),</w:t>
      </w:r>
    </w:p>
    <w:p w14:paraId="51AF2C45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path('change-password/',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change_password_view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, name='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change_password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'),</w:t>
      </w:r>
    </w:p>
    <w:p w14:paraId="4842372C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path('services/',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services_view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, name='services'),</w:t>
      </w:r>
    </w:p>
    <w:p w14:paraId="2F4B603D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path('logout/', 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logout_view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, name='logout'),</w:t>
      </w:r>
    </w:p>
    <w:p w14:paraId="79B7C20C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199C47EA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1B7F91BC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>#</w:t>
      </w:r>
      <w:proofErr w:type="gramStart"/>
      <w:r w:rsidRPr="007614D7">
        <w:rPr>
          <w:rFonts w:ascii="Consolas" w:hAnsi="Consolas"/>
          <w:sz w:val="19"/>
          <w:szCs w:val="19"/>
          <w:lang w:val="en-US"/>
        </w:rPr>
        <w:t>admin</w:t>
      </w:r>
      <w:proofErr w:type="gramEnd"/>
    </w:p>
    <w:p w14:paraId="080695D8" w14:textId="77777777" w:rsidR="007614D7" w:rsidRPr="007614D7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 xml:space="preserve">    path('admin-panel/', include('</w:t>
      </w:r>
      <w:proofErr w:type="spellStart"/>
      <w:r w:rsidRPr="007614D7">
        <w:rPr>
          <w:rFonts w:ascii="Consolas" w:hAnsi="Consolas"/>
          <w:sz w:val="19"/>
          <w:szCs w:val="19"/>
          <w:lang w:val="en-US"/>
        </w:rPr>
        <w:t>Auto_Service.admin_urls</w:t>
      </w:r>
      <w:proofErr w:type="spellEnd"/>
      <w:r w:rsidRPr="007614D7">
        <w:rPr>
          <w:rFonts w:ascii="Consolas" w:hAnsi="Consolas"/>
          <w:sz w:val="19"/>
          <w:szCs w:val="19"/>
          <w:lang w:val="en-US"/>
        </w:rPr>
        <w:t>')),</w:t>
      </w:r>
    </w:p>
    <w:p w14:paraId="3EDB909A" w14:textId="7FAF29F3" w:rsidR="004633B5" w:rsidRPr="004633B5" w:rsidRDefault="007614D7" w:rsidP="007614D7">
      <w:pPr>
        <w:pStyle w:val="1-"/>
        <w:rPr>
          <w:rFonts w:ascii="Consolas" w:hAnsi="Consolas"/>
          <w:sz w:val="19"/>
          <w:szCs w:val="19"/>
          <w:lang w:val="en-US"/>
        </w:rPr>
      </w:pPr>
      <w:r w:rsidRPr="007614D7">
        <w:rPr>
          <w:rFonts w:ascii="Consolas" w:hAnsi="Consolas"/>
          <w:sz w:val="19"/>
          <w:szCs w:val="19"/>
          <w:lang w:val="en-US"/>
        </w:rPr>
        <w:t>]</w:t>
      </w:r>
    </w:p>
    <w:sectPr w:rsidR="004633B5" w:rsidRPr="004633B5" w:rsidSect="00F0799D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3F1D" w14:textId="77777777" w:rsidR="002D47F8" w:rsidRDefault="002D47F8">
      <w:r>
        <w:separator/>
      </w:r>
    </w:p>
  </w:endnote>
  <w:endnote w:type="continuationSeparator" w:id="0">
    <w:p w14:paraId="4D9316F4" w14:textId="77777777" w:rsidR="002D47F8" w:rsidRDefault="002D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5B83" w14:textId="15A05196" w:rsidR="00E96016" w:rsidRDefault="00F0799D" w:rsidP="00F0799D">
    <w:pPr>
      <w:pStyle w:val="a8"/>
      <w:jc w:val="center"/>
    </w:pPr>
    <w:r>
      <w:tab/>
    </w:r>
    <w:sdt>
      <w:sdtPr>
        <w:id w:val="69050194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C155" w14:textId="77777777" w:rsidR="002D47F8" w:rsidRDefault="002D47F8">
      <w:r>
        <w:separator/>
      </w:r>
    </w:p>
  </w:footnote>
  <w:footnote w:type="continuationSeparator" w:id="0">
    <w:p w14:paraId="74731690" w14:textId="77777777" w:rsidR="002D47F8" w:rsidRDefault="002D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6C3295E"/>
    <w:multiLevelType w:val="multilevel"/>
    <w:tmpl w:val="76784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8846259"/>
    <w:multiLevelType w:val="hybridMultilevel"/>
    <w:tmpl w:val="5FE65AC2"/>
    <w:lvl w:ilvl="0" w:tplc="1FFAFA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1EF670EA"/>
    <w:multiLevelType w:val="multilevel"/>
    <w:tmpl w:val="0CEE65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27745F7"/>
    <w:multiLevelType w:val="hybridMultilevel"/>
    <w:tmpl w:val="F07C8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5629A"/>
    <w:multiLevelType w:val="multilevel"/>
    <w:tmpl w:val="C34A75D4"/>
    <w:numStyleLink w:val="a"/>
  </w:abstractNum>
  <w:abstractNum w:abstractNumId="15" w15:restartNumberingAfterBreak="0">
    <w:nsid w:val="36870E68"/>
    <w:multiLevelType w:val="multilevel"/>
    <w:tmpl w:val="C34A75D4"/>
    <w:numStyleLink w:val="a"/>
  </w:abstractNum>
  <w:abstractNum w:abstractNumId="16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0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1" w15:restartNumberingAfterBreak="0">
    <w:nsid w:val="4D661112"/>
    <w:multiLevelType w:val="hybridMultilevel"/>
    <w:tmpl w:val="28406C3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E31F2B"/>
    <w:multiLevelType w:val="multilevel"/>
    <w:tmpl w:val="C34A75D4"/>
    <w:numStyleLink w:val="a"/>
  </w:abstractNum>
  <w:abstractNum w:abstractNumId="24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865DB0"/>
    <w:multiLevelType w:val="hybridMultilevel"/>
    <w:tmpl w:val="FFB09C42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ED627DAE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1" w15:restartNumberingAfterBreak="0">
    <w:nsid w:val="6B527742"/>
    <w:multiLevelType w:val="multilevel"/>
    <w:tmpl w:val="3306DD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C2F0FCF"/>
    <w:multiLevelType w:val="hybridMultilevel"/>
    <w:tmpl w:val="5B0EAE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BD6B28"/>
    <w:multiLevelType w:val="hybridMultilevel"/>
    <w:tmpl w:val="5530AB4E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5127640"/>
    <w:multiLevelType w:val="hybridMultilevel"/>
    <w:tmpl w:val="B0761F84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1D5529"/>
    <w:multiLevelType w:val="hybridMultilevel"/>
    <w:tmpl w:val="7F0A07FA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ABA7CA7"/>
    <w:multiLevelType w:val="multilevel"/>
    <w:tmpl w:val="C34A75D4"/>
    <w:numStyleLink w:val="a"/>
  </w:abstractNum>
  <w:abstractNum w:abstractNumId="41" w15:restartNumberingAfterBreak="0">
    <w:nsid w:val="7AD500EF"/>
    <w:multiLevelType w:val="hybridMultilevel"/>
    <w:tmpl w:val="837CAB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2" w15:restartNumberingAfterBreak="0">
    <w:nsid w:val="7EC47D60"/>
    <w:multiLevelType w:val="multilevel"/>
    <w:tmpl w:val="C34A75D4"/>
    <w:numStyleLink w:val="a"/>
  </w:abstractNum>
  <w:abstractNum w:abstractNumId="43" w15:restartNumberingAfterBreak="0">
    <w:nsid w:val="7F273DBE"/>
    <w:multiLevelType w:val="hybridMultilevel"/>
    <w:tmpl w:val="AD260B5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17"/>
  </w:num>
  <w:num w:numId="4">
    <w:abstractNumId w:val="25"/>
  </w:num>
  <w:num w:numId="5">
    <w:abstractNumId w:val="16"/>
  </w:num>
  <w:num w:numId="6">
    <w:abstractNumId w:val="29"/>
  </w:num>
  <w:num w:numId="7">
    <w:abstractNumId w:val="24"/>
  </w:num>
  <w:num w:numId="8">
    <w:abstractNumId w:val="4"/>
  </w:num>
  <w:num w:numId="9">
    <w:abstractNumId w:val="6"/>
  </w:num>
  <w:num w:numId="10">
    <w:abstractNumId w:val="34"/>
  </w:num>
  <w:num w:numId="11">
    <w:abstractNumId w:val="37"/>
    <w:lvlOverride w:ilvl="0">
      <w:startOverride w:val="1"/>
    </w:lvlOverride>
  </w:num>
  <w:num w:numId="12">
    <w:abstractNumId w:val="22"/>
  </w:num>
  <w:num w:numId="13">
    <w:abstractNumId w:val="36"/>
  </w:num>
  <w:num w:numId="14">
    <w:abstractNumId w:val="11"/>
  </w:num>
  <w:num w:numId="15">
    <w:abstractNumId w:val="28"/>
  </w:num>
  <w:num w:numId="16">
    <w:abstractNumId w:val="8"/>
  </w:num>
  <w:num w:numId="17">
    <w:abstractNumId w:val="7"/>
  </w:num>
  <w:num w:numId="18">
    <w:abstractNumId w:val="18"/>
  </w:num>
  <w:num w:numId="19">
    <w:abstractNumId w:val="5"/>
  </w:num>
  <w:num w:numId="20">
    <w:abstractNumId w:val="10"/>
  </w:num>
  <w:num w:numId="21">
    <w:abstractNumId w:val="39"/>
  </w:num>
  <w:num w:numId="22">
    <w:abstractNumId w:val="26"/>
  </w:num>
  <w:num w:numId="23">
    <w:abstractNumId w:val="2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1"/>
  </w:num>
  <w:num w:numId="29">
    <w:abstractNumId w:val="15"/>
  </w:num>
  <w:num w:numId="30">
    <w:abstractNumId w:val="42"/>
  </w:num>
  <w:num w:numId="31">
    <w:abstractNumId w:val="40"/>
  </w:num>
  <w:num w:numId="32">
    <w:abstractNumId w:val="23"/>
  </w:num>
  <w:num w:numId="33">
    <w:abstractNumId w:val="23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1702" w:firstLine="709"/>
        </w:pPr>
        <w:rPr>
          <w:rFonts w:ascii="Times New Roman" w:hAnsi="Times New Roman" w:hint="default"/>
          <w:b/>
          <w:sz w:val="28"/>
          <w:lang w:val="en-US"/>
        </w:rPr>
      </w:lvl>
    </w:lvlOverride>
    <w:lvlOverride w:ilvl="0"/>
  </w:num>
  <w:num w:numId="34">
    <w:abstractNumId w:val="9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13"/>
  </w:num>
  <w:num w:numId="38">
    <w:abstractNumId w:val="32"/>
  </w:num>
  <w:num w:numId="39">
    <w:abstractNumId w:val="27"/>
  </w:num>
  <w:num w:numId="40">
    <w:abstractNumId w:val="38"/>
  </w:num>
  <w:num w:numId="41">
    <w:abstractNumId w:val="41"/>
  </w:num>
  <w:num w:numId="42">
    <w:abstractNumId w:val="2"/>
  </w:num>
  <w:num w:numId="43">
    <w:abstractNumId w:val="31"/>
  </w:num>
  <w:num w:numId="44">
    <w:abstractNumId w:val="33"/>
  </w:num>
  <w:num w:numId="45">
    <w:abstractNumId w:val="35"/>
  </w:num>
  <w:num w:numId="46">
    <w:abstractNumId w:val="21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06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5DC8"/>
    <w:rsid w:val="0002706D"/>
    <w:rsid w:val="0002740F"/>
    <w:rsid w:val="00031A67"/>
    <w:rsid w:val="00035933"/>
    <w:rsid w:val="00036DE1"/>
    <w:rsid w:val="00036FC7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1C6F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90447"/>
    <w:rsid w:val="00192CF2"/>
    <w:rsid w:val="00193A2F"/>
    <w:rsid w:val="00194587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4A0"/>
    <w:rsid w:val="001C7B0B"/>
    <w:rsid w:val="001D019C"/>
    <w:rsid w:val="001D2C26"/>
    <w:rsid w:val="001D3414"/>
    <w:rsid w:val="001D518B"/>
    <w:rsid w:val="001D525A"/>
    <w:rsid w:val="001D6BA6"/>
    <w:rsid w:val="001D79E6"/>
    <w:rsid w:val="001E0602"/>
    <w:rsid w:val="001E0C60"/>
    <w:rsid w:val="001E252E"/>
    <w:rsid w:val="001E2ABE"/>
    <w:rsid w:val="001E2D16"/>
    <w:rsid w:val="001E3949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66E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615E"/>
    <w:rsid w:val="002269CA"/>
    <w:rsid w:val="00227160"/>
    <w:rsid w:val="0023308A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618B1"/>
    <w:rsid w:val="00266182"/>
    <w:rsid w:val="002678AD"/>
    <w:rsid w:val="00273A0B"/>
    <w:rsid w:val="00273B67"/>
    <w:rsid w:val="00273CF3"/>
    <w:rsid w:val="00274209"/>
    <w:rsid w:val="0027523A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7F8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91D"/>
    <w:rsid w:val="002F2EB3"/>
    <w:rsid w:val="002F431F"/>
    <w:rsid w:val="002F5073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4579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53E4"/>
    <w:rsid w:val="0037608C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2028"/>
    <w:rsid w:val="004126AB"/>
    <w:rsid w:val="0041358E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33B5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C1732"/>
    <w:rsid w:val="004C3A4B"/>
    <w:rsid w:val="004C5226"/>
    <w:rsid w:val="004C6BD2"/>
    <w:rsid w:val="004C787F"/>
    <w:rsid w:val="004D0D11"/>
    <w:rsid w:val="004D1648"/>
    <w:rsid w:val="004D3114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7D8"/>
    <w:rsid w:val="004F5F53"/>
    <w:rsid w:val="00500D47"/>
    <w:rsid w:val="0050508B"/>
    <w:rsid w:val="005058F0"/>
    <w:rsid w:val="0050779F"/>
    <w:rsid w:val="00510EE9"/>
    <w:rsid w:val="00512C7D"/>
    <w:rsid w:val="00513236"/>
    <w:rsid w:val="00513E60"/>
    <w:rsid w:val="00516642"/>
    <w:rsid w:val="00517B1C"/>
    <w:rsid w:val="005200A4"/>
    <w:rsid w:val="00520154"/>
    <w:rsid w:val="005209C8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08C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028B"/>
    <w:rsid w:val="005626BF"/>
    <w:rsid w:val="00562FBE"/>
    <w:rsid w:val="00565F09"/>
    <w:rsid w:val="005739F8"/>
    <w:rsid w:val="0057569A"/>
    <w:rsid w:val="00575DA8"/>
    <w:rsid w:val="00577049"/>
    <w:rsid w:val="0057737B"/>
    <w:rsid w:val="00577841"/>
    <w:rsid w:val="00580484"/>
    <w:rsid w:val="00582126"/>
    <w:rsid w:val="00582EF6"/>
    <w:rsid w:val="00583602"/>
    <w:rsid w:val="00583862"/>
    <w:rsid w:val="00586E43"/>
    <w:rsid w:val="00587317"/>
    <w:rsid w:val="0058775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09DA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2FD9"/>
    <w:rsid w:val="00733C33"/>
    <w:rsid w:val="00733E28"/>
    <w:rsid w:val="00734C21"/>
    <w:rsid w:val="00735F42"/>
    <w:rsid w:val="00736699"/>
    <w:rsid w:val="007401CA"/>
    <w:rsid w:val="0074197E"/>
    <w:rsid w:val="0074245B"/>
    <w:rsid w:val="0074271F"/>
    <w:rsid w:val="00742F3A"/>
    <w:rsid w:val="00743D92"/>
    <w:rsid w:val="00745C85"/>
    <w:rsid w:val="00750B3C"/>
    <w:rsid w:val="00753204"/>
    <w:rsid w:val="00754AFF"/>
    <w:rsid w:val="007600DC"/>
    <w:rsid w:val="007614D7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B37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0B73"/>
    <w:rsid w:val="007A13FD"/>
    <w:rsid w:val="007A14A9"/>
    <w:rsid w:val="007A5EC4"/>
    <w:rsid w:val="007B0073"/>
    <w:rsid w:val="007B1181"/>
    <w:rsid w:val="007B36BC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0A9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1A7"/>
    <w:rsid w:val="00804B4D"/>
    <w:rsid w:val="008065D6"/>
    <w:rsid w:val="00810EA5"/>
    <w:rsid w:val="008117CB"/>
    <w:rsid w:val="00811921"/>
    <w:rsid w:val="00812F30"/>
    <w:rsid w:val="00816613"/>
    <w:rsid w:val="0081665D"/>
    <w:rsid w:val="00824631"/>
    <w:rsid w:val="0082687F"/>
    <w:rsid w:val="00830A0D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0C4"/>
    <w:rsid w:val="00846740"/>
    <w:rsid w:val="00846FA9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689B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2D1F"/>
    <w:rsid w:val="00924D7B"/>
    <w:rsid w:val="00924E7D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5E19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8C3"/>
    <w:rsid w:val="00AA119A"/>
    <w:rsid w:val="00AA1BB3"/>
    <w:rsid w:val="00AA2A9D"/>
    <w:rsid w:val="00AA40E8"/>
    <w:rsid w:val="00AA6010"/>
    <w:rsid w:val="00AA627C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1F13"/>
    <w:rsid w:val="00BA413A"/>
    <w:rsid w:val="00BA4BA1"/>
    <w:rsid w:val="00BA5FD1"/>
    <w:rsid w:val="00BA609E"/>
    <w:rsid w:val="00BA69A8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042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25F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4A7C"/>
    <w:rsid w:val="00CE5C79"/>
    <w:rsid w:val="00CE723C"/>
    <w:rsid w:val="00CF1AF9"/>
    <w:rsid w:val="00CF409A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02D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675C"/>
    <w:rsid w:val="00DD0622"/>
    <w:rsid w:val="00DD2C06"/>
    <w:rsid w:val="00DD460B"/>
    <w:rsid w:val="00DD67CA"/>
    <w:rsid w:val="00DD6B6B"/>
    <w:rsid w:val="00DD6F30"/>
    <w:rsid w:val="00DD7043"/>
    <w:rsid w:val="00DE33C8"/>
    <w:rsid w:val="00DE5D8E"/>
    <w:rsid w:val="00DE7DFF"/>
    <w:rsid w:val="00DE7F0D"/>
    <w:rsid w:val="00DF3676"/>
    <w:rsid w:val="00DF533F"/>
    <w:rsid w:val="00DF5354"/>
    <w:rsid w:val="00DF547D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39F9"/>
    <w:rsid w:val="00E17E72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2088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0AAB"/>
    <w:rsid w:val="00E71B04"/>
    <w:rsid w:val="00E736F8"/>
    <w:rsid w:val="00E740CF"/>
    <w:rsid w:val="00E76A10"/>
    <w:rsid w:val="00E77C7F"/>
    <w:rsid w:val="00E845C3"/>
    <w:rsid w:val="00E84728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21E9"/>
    <w:rsid w:val="00EA369A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5744"/>
    <w:rsid w:val="00EF65A1"/>
    <w:rsid w:val="00EF7102"/>
    <w:rsid w:val="00EF72DC"/>
    <w:rsid w:val="00EF7341"/>
    <w:rsid w:val="00F0096D"/>
    <w:rsid w:val="00F02FF0"/>
    <w:rsid w:val="00F053BA"/>
    <w:rsid w:val="00F059B4"/>
    <w:rsid w:val="00F077F3"/>
    <w:rsid w:val="00F0799D"/>
    <w:rsid w:val="00F07F6A"/>
    <w:rsid w:val="00F1187A"/>
    <w:rsid w:val="00F12B42"/>
    <w:rsid w:val="00F12BB1"/>
    <w:rsid w:val="00F12F0F"/>
    <w:rsid w:val="00F133D0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35258"/>
    <w:rsid w:val="00F42EB6"/>
    <w:rsid w:val="00F47813"/>
    <w:rsid w:val="00F506ED"/>
    <w:rsid w:val="00F50AA1"/>
    <w:rsid w:val="00F50BCF"/>
    <w:rsid w:val="00F50BFC"/>
    <w:rsid w:val="00F5278D"/>
    <w:rsid w:val="00F53CBA"/>
    <w:rsid w:val="00F53EFB"/>
    <w:rsid w:val="00F545E3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176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0B43"/>
  <w15:docId w15:val="{98D52F92-1A8A-4434-B25F-CA0F25E6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uiPriority w:val="5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uiPriority w:val="39"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annotation reference"/>
    <w:basedOn w:val="a2"/>
    <w:rsid w:val="00846FA9"/>
    <w:rPr>
      <w:sz w:val="16"/>
      <w:szCs w:val="16"/>
    </w:rPr>
  </w:style>
  <w:style w:type="paragraph" w:styleId="aff6">
    <w:name w:val="annotation text"/>
    <w:basedOn w:val="a1"/>
    <w:link w:val="aff7"/>
    <w:rsid w:val="00846FA9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846FA9"/>
  </w:style>
  <w:style w:type="paragraph" w:styleId="aff8">
    <w:name w:val="annotation subject"/>
    <w:basedOn w:val="aff6"/>
    <w:next w:val="aff6"/>
    <w:link w:val="aff9"/>
    <w:rsid w:val="00846FA9"/>
    <w:rPr>
      <w:b/>
      <w:bCs/>
    </w:rPr>
  </w:style>
  <w:style w:type="character" w:customStyle="1" w:styleId="aff9">
    <w:name w:val="Тема примечания Знак"/>
    <w:basedOn w:val="aff7"/>
    <w:link w:val="aff8"/>
    <w:rsid w:val="00846FA9"/>
    <w:rPr>
      <w:b/>
      <w:bCs/>
    </w:rPr>
  </w:style>
  <w:style w:type="paragraph" w:customStyle="1" w:styleId="34">
    <w:name w:val="Стиль3"/>
    <w:basedOn w:val="a1"/>
    <w:link w:val="35"/>
    <w:qFormat/>
    <w:rsid w:val="00846FA9"/>
    <w:pPr>
      <w:spacing w:after="200" w:line="276" w:lineRule="auto"/>
      <w:jc w:val="center"/>
    </w:pPr>
    <w:rPr>
      <w:rFonts w:eastAsiaTheme="minorHAnsi"/>
      <w:sz w:val="22"/>
      <w:szCs w:val="22"/>
      <w:lang w:eastAsia="en-US"/>
    </w:rPr>
  </w:style>
  <w:style w:type="character" w:customStyle="1" w:styleId="35">
    <w:name w:val="Стиль3 Знак"/>
    <w:basedOn w:val="a2"/>
    <w:link w:val="34"/>
    <w:rsid w:val="00846FA9"/>
    <w:rPr>
      <w:rFonts w:eastAsiaTheme="minorHAnsi"/>
      <w:sz w:val="22"/>
      <w:szCs w:val="22"/>
      <w:lang w:eastAsia="en-US"/>
    </w:rPr>
  </w:style>
  <w:style w:type="character" w:styleId="affa">
    <w:name w:val="Placeholder Text"/>
    <w:basedOn w:val="a2"/>
    <w:uiPriority w:val="99"/>
    <w:semiHidden/>
    <w:rsid w:val="00BA1F13"/>
    <w:rPr>
      <w:color w:val="666666"/>
    </w:rPr>
  </w:style>
  <w:style w:type="paragraph" w:styleId="affb">
    <w:name w:val="Normal (Web)"/>
    <w:basedOn w:val="a1"/>
    <w:uiPriority w:val="99"/>
    <w:unhideWhenUsed/>
    <w:rsid w:val="0056028B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rsid w:val="00F133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F133D0"/>
    <w:rPr>
      <w:rFonts w:ascii="Consolas" w:hAnsi="Consolas"/>
    </w:rPr>
  </w:style>
  <w:style w:type="character" w:styleId="affc">
    <w:name w:val="Unresolved Mention"/>
    <w:basedOn w:val="a2"/>
    <w:uiPriority w:val="99"/>
    <w:semiHidden/>
    <w:unhideWhenUsed/>
    <w:rsid w:val="0021466E"/>
    <w:rPr>
      <w:color w:val="605E5C"/>
      <w:shd w:val="clear" w:color="auto" w:fill="E1DFDD"/>
    </w:rPr>
  </w:style>
  <w:style w:type="paragraph" w:styleId="61">
    <w:name w:val="toc 6"/>
    <w:basedOn w:val="a1"/>
    <w:next w:val="a1"/>
    <w:autoRedefine/>
    <w:uiPriority w:val="39"/>
    <w:unhideWhenUsed/>
    <w:rsid w:val="007614D7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71">
    <w:name w:val="toc 7"/>
    <w:basedOn w:val="a1"/>
    <w:next w:val="a1"/>
    <w:autoRedefine/>
    <w:uiPriority w:val="39"/>
    <w:unhideWhenUsed/>
    <w:rsid w:val="007614D7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81">
    <w:name w:val="toc 8"/>
    <w:basedOn w:val="a1"/>
    <w:next w:val="a1"/>
    <w:autoRedefine/>
    <w:uiPriority w:val="39"/>
    <w:unhideWhenUsed/>
    <w:rsid w:val="007614D7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91">
    <w:name w:val="toc 9"/>
    <w:basedOn w:val="a1"/>
    <w:next w:val="a1"/>
    <w:autoRedefine/>
    <w:uiPriority w:val="39"/>
    <w:unhideWhenUsed/>
    <w:rsid w:val="007614D7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SHablon_oformlenija_VKR_2022_5_6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35CA-0AF3-4564-A8D2-6FFFC06B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5</TotalTime>
  <Pages>32</Pages>
  <Words>7911</Words>
  <Characters>45097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52903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User</cp:lastModifiedBy>
  <cp:revision>2</cp:revision>
  <cp:lastPrinted>2022-04-10T18:27:00Z</cp:lastPrinted>
  <dcterms:created xsi:type="dcterms:W3CDTF">2025-05-31T10:19:00Z</dcterms:created>
  <dcterms:modified xsi:type="dcterms:W3CDTF">2025-05-31T10:19:00Z</dcterms:modified>
</cp:coreProperties>
</file>